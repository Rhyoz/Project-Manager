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FFC000"/>
          <w:sz w:val="52"/>
          <w:szCs w:val="52"/>
          <w:lang w:val="nb-NO"/>
        </w:rPr>
        <w:alias w:val="Skriv inn tittel:"/>
        <w:tag w:val=""/>
        <w:id w:val="390237733"/>
        <w:placeholder>
          <w:docPart w:val="8E207D13EC3441C2B2FF4FBA57EF4EC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268D14FF" w14:textId="34FAE3E2" w:rsidR="002A0044" w:rsidRPr="00DB7850" w:rsidRDefault="00D426B0" w:rsidP="002A0044">
          <w:pPr>
            <w:pStyle w:val="Overskrift1"/>
            <w:rPr>
              <w:b/>
              <w:sz w:val="32"/>
              <w:lang w:val="nb-NO"/>
            </w:rPr>
          </w:pPr>
          <w:r>
            <w:rPr>
              <w:color w:val="FFC000"/>
              <w:sz w:val="52"/>
              <w:szCs w:val="52"/>
              <w:lang w:val="nb-NO"/>
            </w:rPr>
            <w:t>Sjekkliste kanalarbeider</w:t>
          </w:r>
          <w:r w:rsidR="006F04B0">
            <w:rPr>
              <w:color w:val="FFC000"/>
              <w:sz w:val="52"/>
              <w:szCs w:val="52"/>
              <w:lang w:val="nb-NO"/>
            </w:rPr>
            <w:t xml:space="preserve"> ventilasjon</w:t>
          </w:r>
        </w:p>
      </w:sdtContent>
    </w:sdt>
    <w:tbl>
      <w:tblPr>
        <w:tblStyle w:val="Rutenettabell1lysuthevingsfarge21"/>
        <w:tblW w:w="500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Oversikt over plan"/>
      </w:tblPr>
      <w:tblGrid>
        <w:gridCol w:w="2422"/>
        <w:gridCol w:w="6604"/>
      </w:tblGrid>
      <w:tr w:rsidR="0030290B" w:rsidRPr="00AC00DD" w14:paraId="4AB218E5" w14:textId="77777777" w:rsidTr="00D96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left w:val="nil"/>
            </w:tcBorders>
            <w:vAlign w:val="bottom"/>
          </w:tcPr>
          <w:p w14:paraId="1CAA41FC" w14:textId="53E0C330" w:rsidR="0030290B" w:rsidRPr="00AC00DD" w:rsidRDefault="00646EA3" w:rsidP="00D965C3">
            <w:pPr>
              <w:rPr>
                <w:lang w:val="nb-NO"/>
              </w:rPr>
            </w:pPr>
            <w:r>
              <w:rPr>
                <w:lang w:val="nb-NO"/>
              </w:rPr>
              <w:t xml:space="preserve">Kunde: </w:t>
            </w:r>
          </w:p>
        </w:tc>
      </w:tr>
      <w:tr w:rsidR="0030290B" w:rsidRPr="00AC00DD" w14:paraId="0A9EACE7" w14:textId="77777777" w:rsidTr="00D9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Borders>
              <w:left w:val="nil"/>
            </w:tcBorders>
          </w:tcPr>
          <w:p w14:paraId="2D71D372" w14:textId="4DB64A82" w:rsidR="0030290B" w:rsidRPr="00AC00DD" w:rsidRDefault="00D426B0" w:rsidP="00D965C3">
            <w:pPr>
              <w:rPr>
                <w:lang w:val="nb-NO"/>
              </w:rPr>
            </w:pPr>
            <w:r>
              <w:rPr>
                <w:lang w:val="nb-NO"/>
              </w:rPr>
              <w:t>Område/</w:t>
            </w:r>
            <w:proofErr w:type="spellStart"/>
            <w:r>
              <w:rPr>
                <w:lang w:val="nb-NO"/>
              </w:rPr>
              <w:t>etg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Systemnr</w:t>
            </w:r>
            <w:proofErr w:type="spellEnd"/>
          </w:p>
        </w:tc>
        <w:tc>
          <w:tcPr>
            <w:tcW w:w="6604" w:type="dxa"/>
            <w:tcBorders>
              <w:right w:val="nil"/>
            </w:tcBorders>
          </w:tcPr>
          <w:p w14:paraId="02C9967B" w14:textId="5C79A3E0" w:rsidR="0030290B" w:rsidRPr="00AC00DD" w:rsidRDefault="0091636B" w:rsidP="00D9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                                 </w:t>
            </w:r>
            <w:r w:rsidR="00646EA3">
              <w:rPr>
                <w:lang w:val="nb-NO"/>
              </w:rPr>
              <w:t xml:space="preserve">                        </w:t>
            </w:r>
            <w:r>
              <w:rPr>
                <w:lang w:val="nb-NO"/>
              </w:rPr>
              <w:t xml:space="preserve">                           </w:t>
            </w:r>
            <w:r w:rsidRPr="0091636B">
              <w:rPr>
                <w:color w:val="C00000"/>
                <w:lang w:val="nb-NO"/>
              </w:rPr>
              <w:t>|</w:t>
            </w:r>
            <w:r>
              <w:rPr>
                <w:lang w:val="nb-NO"/>
              </w:rPr>
              <w:t xml:space="preserve"> </w:t>
            </w:r>
            <w:r w:rsidR="00D426B0">
              <w:rPr>
                <w:b/>
                <w:lang w:val="nb-NO"/>
              </w:rPr>
              <w:t>Prosjekt</w:t>
            </w:r>
            <w:r w:rsidR="00B50D77">
              <w:rPr>
                <w:b/>
                <w:lang w:val="nb-NO"/>
              </w:rPr>
              <w:t xml:space="preserve"> </w:t>
            </w:r>
            <w:proofErr w:type="spellStart"/>
            <w:proofErr w:type="gramStart"/>
            <w:r w:rsidRPr="0091636B">
              <w:rPr>
                <w:b/>
                <w:lang w:val="nb-NO"/>
              </w:rPr>
              <w:t>nr</w:t>
            </w:r>
            <w:proofErr w:type="spellEnd"/>
            <w:r w:rsidRPr="0091636B">
              <w:rPr>
                <w:b/>
                <w:lang w:val="nb-NO"/>
              </w:rPr>
              <w:t>:</w:t>
            </w:r>
            <w:r>
              <w:rPr>
                <w:lang w:val="nb-NO"/>
              </w:rPr>
              <w:t xml:space="preserve">   </w:t>
            </w:r>
            <w:proofErr w:type="gramEnd"/>
            <w:r>
              <w:rPr>
                <w:lang w:val="nb-NO"/>
              </w:rPr>
              <w:t xml:space="preserve"> </w:t>
            </w:r>
          </w:p>
        </w:tc>
      </w:tr>
      <w:tr w:rsidR="0030290B" w:rsidRPr="00AC00DD" w14:paraId="1A50C330" w14:textId="77777777" w:rsidTr="00D9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Borders>
              <w:left w:val="nil"/>
            </w:tcBorders>
          </w:tcPr>
          <w:p w14:paraId="045BC096" w14:textId="480DA1C8" w:rsidR="0030290B" w:rsidRPr="00AC00DD" w:rsidRDefault="00D426B0" w:rsidP="00D965C3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Tegningsnr</w:t>
            </w:r>
            <w:proofErr w:type="spellEnd"/>
            <w:r>
              <w:rPr>
                <w:lang w:val="nb-NO"/>
              </w:rPr>
              <w:t xml:space="preserve">/rev </w:t>
            </w:r>
            <w:proofErr w:type="spellStart"/>
            <w:r>
              <w:rPr>
                <w:lang w:val="nb-NO"/>
              </w:rPr>
              <w:t>nr</w:t>
            </w:r>
            <w:proofErr w:type="spellEnd"/>
            <w:r w:rsidR="0030290B">
              <w:rPr>
                <w:lang w:val="nb-NO"/>
              </w:rPr>
              <w:t xml:space="preserve"> </w:t>
            </w:r>
          </w:p>
        </w:tc>
        <w:tc>
          <w:tcPr>
            <w:tcW w:w="6604" w:type="dxa"/>
            <w:tcBorders>
              <w:right w:val="nil"/>
            </w:tcBorders>
          </w:tcPr>
          <w:p w14:paraId="4EF7FA79" w14:textId="463800C6" w:rsidR="0030290B" w:rsidRPr="00AC00DD" w:rsidRDefault="0030290B" w:rsidP="00B50D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30290B" w:rsidRPr="00AC00DD" w14:paraId="545D8F1A" w14:textId="77777777" w:rsidTr="00D9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Borders>
              <w:left w:val="nil"/>
            </w:tcBorders>
          </w:tcPr>
          <w:p w14:paraId="275CC31C" w14:textId="21EBC5EB" w:rsidR="0030290B" w:rsidRPr="00AC00DD" w:rsidRDefault="00D426B0" w:rsidP="00D965C3">
            <w:pPr>
              <w:rPr>
                <w:lang w:val="nb-NO"/>
              </w:rPr>
            </w:pPr>
            <w:r>
              <w:rPr>
                <w:lang w:val="nb-NO"/>
              </w:rPr>
              <w:t>Prosjektleder</w:t>
            </w:r>
          </w:p>
        </w:tc>
        <w:tc>
          <w:tcPr>
            <w:tcW w:w="6604" w:type="dxa"/>
            <w:tcBorders>
              <w:right w:val="nil"/>
            </w:tcBorders>
          </w:tcPr>
          <w:p w14:paraId="2CB5C544" w14:textId="5E960429" w:rsidR="0030290B" w:rsidRPr="00AC00DD" w:rsidRDefault="0030290B" w:rsidP="00D9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373568" w:rsidRPr="00AC00DD" w14:paraId="38CA9021" w14:textId="77777777" w:rsidTr="00E70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Borders>
              <w:left w:val="nil"/>
            </w:tcBorders>
          </w:tcPr>
          <w:p w14:paraId="4DC540C6" w14:textId="1EC0752A" w:rsidR="00373568" w:rsidRPr="00AC00DD" w:rsidRDefault="00D426B0" w:rsidP="00E700FB">
            <w:pPr>
              <w:rPr>
                <w:lang w:val="nb-NO"/>
              </w:rPr>
            </w:pPr>
            <w:r>
              <w:rPr>
                <w:lang w:val="nb-NO"/>
              </w:rPr>
              <w:t>Dato</w:t>
            </w:r>
          </w:p>
        </w:tc>
        <w:tc>
          <w:tcPr>
            <w:tcW w:w="6604" w:type="dxa"/>
            <w:tcBorders>
              <w:right w:val="nil"/>
            </w:tcBorders>
          </w:tcPr>
          <w:p w14:paraId="2352C133" w14:textId="77777777" w:rsidR="00373568" w:rsidRPr="00AC00DD" w:rsidRDefault="00373568" w:rsidP="00E7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373568" w:rsidRPr="00AC00DD" w14:paraId="4346B605" w14:textId="77777777" w:rsidTr="00E70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Borders>
              <w:left w:val="nil"/>
            </w:tcBorders>
          </w:tcPr>
          <w:p w14:paraId="4E080A38" w14:textId="572979F2" w:rsidR="00373568" w:rsidRPr="00AC00DD" w:rsidRDefault="00D426B0" w:rsidP="00E700FB">
            <w:pPr>
              <w:rPr>
                <w:lang w:val="nb-NO"/>
              </w:rPr>
            </w:pPr>
            <w:r>
              <w:rPr>
                <w:lang w:val="nb-NO"/>
              </w:rPr>
              <w:t>Utførende:</w:t>
            </w:r>
            <w:r w:rsidR="00373568">
              <w:rPr>
                <w:lang w:val="nb-NO"/>
              </w:rPr>
              <w:t xml:space="preserve"> </w:t>
            </w:r>
          </w:p>
        </w:tc>
        <w:tc>
          <w:tcPr>
            <w:tcW w:w="6604" w:type="dxa"/>
            <w:tcBorders>
              <w:right w:val="nil"/>
            </w:tcBorders>
          </w:tcPr>
          <w:p w14:paraId="257CE415" w14:textId="77777777" w:rsidR="00373568" w:rsidRPr="00AC00DD" w:rsidRDefault="00373568" w:rsidP="00E7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373568" w:rsidRPr="00AC00DD" w14:paraId="10EA911E" w14:textId="77777777" w:rsidTr="00E70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Borders>
              <w:left w:val="nil"/>
            </w:tcBorders>
          </w:tcPr>
          <w:p w14:paraId="00822176" w14:textId="57F27606" w:rsidR="00373568" w:rsidRPr="00AC00DD" w:rsidRDefault="00D426B0" w:rsidP="00E700FB">
            <w:pPr>
              <w:rPr>
                <w:lang w:val="nb-NO"/>
              </w:rPr>
            </w:pPr>
            <w:r>
              <w:rPr>
                <w:lang w:val="nb-NO"/>
              </w:rPr>
              <w:t>KS utført av:</w:t>
            </w:r>
            <w:r w:rsidR="00373568">
              <w:rPr>
                <w:lang w:val="nb-NO"/>
              </w:rPr>
              <w:t xml:space="preserve"> </w:t>
            </w:r>
          </w:p>
        </w:tc>
        <w:tc>
          <w:tcPr>
            <w:tcW w:w="6604" w:type="dxa"/>
            <w:tcBorders>
              <w:right w:val="nil"/>
            </w:tcBorders>
          </w:tcPr>
          <w:p w14:paraId="1B4A6AA9" w14:textId="77777777" w:rsidR="00373568" w:rsidRPr="00AC00DD" w:rsidRDefault="00373568" w:rsidP="00E7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</w:tbl>
    <w:p w14:paraId="0ADB6DF4" w14:textId="1F15E67C" w:rsidR="001B33DA" w:rsidRDefault="001B33DA" w:rsidP="005B0ACB">
      <w:pPr>
        <w:ind w:left="0"/>
        <w:rPr>
          <w:lang w:val="nb-NO"/>
        </w:rPr>
      </w:pPr>
      <w:bookmarkStart w:id="0" w:name="_GoBack"/>
      <w:bookmarkEnd w:id="0"/>
    </w:p>
    <w:tbl>
      <w:tblPr>
        <w:tblStyle w:val="Rutenettabell5mrkuthevingsfarge1"/>
        <w:tblW w:w="7792" w:type="dxa"/>
        <w:tblLook w:val="04A0" w:firstRow="1" w:lastRow="0" w:firstColumn="1" w:lastColumn="0" w:noHBand="0" w:noVBand="1"/>
      </w:tblPr>
      <w:tblGrid>
        <w:gridCol w:w="492"/>
        <w:gridCol w:w="2331"/>
        <w:gridCol w:w="533"/>
        <w:gridCol w:w="686"/>
        <w:gridCol w:w="647"/>
        <w:gridCol w:w="759"/>
        <w:gridCol w:w="695"/>
        <w:gridCol w:w="1649"/>
      </w:tblGrid>
      <w:tr w:rsidR="00D426B0" w14:paraId="7B65D9F0" w14:textId="77777777" w:rsidTr="00443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  <w:gridSpan w:val="2"/>
            <w:shd w:val="clear" w:color="auto" w:fill="D4E1ED" w:themeFill="accent1" w:themeFillTint="66"/>
          </w:tcPr>
          <w:p w14:paraId="651DA9DA" w14:textId="24E57387" w:rsidR="00D426B0" w:rsidRPr="00FB55CA" w:rsidRDefault="00D426B0" w:rsidP="00FB55CA">
            <w:pPr>
              <w:ind w:left="0"/>
              <w:rPr>
                <w:color w:val="auto"/>
                <w:sz w:val="20"/>
                <w:szCs w:val="20"/>
                <w:lang w:val="nb-NO"/>
              </w:rPr>
            </w:pPr>
            <w:r>
              <w:rPr>
                <w:color w:val="auto"/>
                <w:sz w:val="20"/>
                <w:szCs w:val="20"/>
                <w:lang w:val="nb-NO"/>
              </w:rPr>
              <w:t xml:space="preserve">         Beskrivelse</w:t>
            </w:r>
          </w:p>
        </w:tc>
        <w:tc>
          <w:tcPr>
            <w:tcW w:w="533" w:type="dxa"/>
            <w:shd w:val="clear" w:color="auto" w:fill="D4E1ED" w:themeFill="accent1" w:themeFillTint="66"/>
          </w:tcPr>
          <w:p w14:paraId="3E09F965" w14:textId="7351E501" w:rsidR="00D426B0" w:rsidRPr="00B50D77" w:rsidRDefault="00D426B0" w:rsidP="00FB55C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nb-NO"/>
              </w:rPr>
            </w:pPr>
            <w:r>
              <w:rPr>
                <w:color w:val="auto"/>
                <w:sz w:val="20"/>
                <w:szCs w:val="20"/>
                <w:lang w:val="nb-NO"/>
              </w:rPr>
              <w:t>OK</w:t>
            </w:r>
          </w:p>
        </w:tc>
        <w:tc>
          <w:tcPr>
            <w:tcW w:w="686" w:type="dxa"/>
            <w:shd w:val="clear" w:color="auto" w:fill="D4E1ED" w:themeFill="accent1" w:themeFillTint="66"/>
          </w:tcPr>
          <w:p w14:paraId="1FB1726F" w14:textId="7AE184E1" w:rsidR="00D426B0" w:rsidRPr="00FB55CA" w:rsidRDefault="00D426B0" w:rsidP="00FB55C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nb-NO"/>
              </w:rPr>
            </w:pPr>
            <w:r>
              <w:rPr>
                <w:color w:val="auto"/>
                <w:sz w:val="20"/>
                <w:szCs w:val="20"/>
                <w:lang w:val="nb-NO"/>
              </w:rPr>
              <w:t>Nei</w:t>
            </w:r>
          </w:p>
        </w:tc>
        <w:tc>
          <w:tcPr>
            <w:tcW w:w="2101" w:type="dxa"/>
            <w:gridSpan w:val="3"/>
            <w:shd w:val="clear" w:color="auto" w:fill="D4E1ED" w:themeFill="accent1" w:themeFillTint="66"/>
          </w:tcPr>
          <w:p w14:paraId="300275C4" w14:textId="662B0C5F" w:rsidR="00D426B0" w:rsidRPr="00FB55CA" w:rsidRDefault="00D426B0" w:rsidP="00FB55C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nb-NO"/>
              </w:rPr>
            </w:pPr>
            <w:proofErr w:type="spellStart"/>
            <w:r>
              <w:rPr>
                <w:color w:val="auto"/>
                <w:sz w:val="20"/>
                <w:szCs w:val="20"/>
                <w:lang w:val="nb-NO"/>
              </w:rPr>
              <w:t>Ia</w:t>
            </w:r>
            <w:proofErr w:type="spellEnd"/>
            <w:r w:rsidR="00443AD3">
              <w:rPr>
                <w:color w:val="auto"/>
                <w:sz w:val="20"/>
                <w:szCs w:val="20"/>
                <w:lang w:val="nb-NO"/>
              </w:rPr>
              <w:t xml:space="preserve">           Avvik</w:t>
            </w:r>
          </w:p>
        </w:tc>
        <w:tc>
          <w:tcPr>
            <w:tcW w:w="1649" w:type="dxa"/>
            <w:shd w:val="clear" w:color="auto" w:fill="D4E1ED" w:themeFill="accent1" w:themeFillTint="66"/>
          </w:tcPr>
          <w:p w14:paraId="696CAF07" w14:textId="7738A80D" w:rsidR="00D426B0" w:rsidRPr="00FB55CA" w:rsidRDefault="00D426B0" w:rsidP="00FB55C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nb-NO"/>
              </w:rPr>
            </w:pPr>
            <w:r>
              <w:rPr>
                <w:color w:val="auto"/>
                <w:sz w:val="20"/>
                <w:szCs w:val="20"/>
                <w:lang w:val="nb-NO"/>
              </w:rPr>
              <w:t>Kom</w:t>
            </w:r>
            <w:r w:rsidR="00443AD3">
              <w:rPr>
                <w:color w:val="auto"/>
                <w:sz w:val="20"/>
                <w:szCs w:val="20"/>
                <w:lang w:val="nb-NO"/>
              </w:rPr>
              <w:t>m</w:t>
            </w:r>
            <w:r>
              <w:rPr>
                <w:color w:val="auto"/>
                <w:sz w:val="20"/>
                <w:szCs w:val="20"/>
                <w:lang w:val="nb-NO"/>
              </w:rPr>
              <w:t>entar</w:t>
            </w:r>
          </w:p>
        </w:tc>
      </w:tr>
      <w:tr w:rsidR="00443AD3" w:rsidRPr="001B33DA" w14:paraId="44844FAC" w14:textId="77777777" w:rsidTr="0044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0D66CCB1" w14:textId="77777777" w:rsidR="00D426B0" w:rsidRPr="004A6C85" w:rsidRDefault="00D426B0" w:rsidP="00835B61">
            <w:pPr>
              <w:ind w:left="0"/>
              <w:rPr>
                <w:sz w:val="20"/>
                <w:szCs w:val="20"/>
                <w:lang w:val="nb-NO"/>
              </w:rPr>
            </w:pPr>
            <w:r w:rsidRPr="004A6C85">
              <w:rPr>
                <w:sz w:val="20"/>
                <w:szCs w:val="20"/>
                <w:lang w:val="nb-NO"/>
              </w:rPr>
              <w:t>1</w:t>
            </w:r>
          </w:p>
        </w:tc>
        <w:tc>
          <w:tcPr>
            <w:tcW w:w="2331" w:type="dxa"/>
          </w:tcPr>
          <w:p w14:paraId="3BC7698F" w14:textId="34ABDB5E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Montasje </w:t>
            </w:r>
            <w:proofErr w:type="spellStart"/>
            <w:r>
              <w:rPr>
                <w:sz w:val="20"/>
                <w:szCs w:val="20"/>
                <w:lang w:val="nb-NO"/>
              </w:rPr>
              <w:t>ihht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tegning</w:t>
            </w:r>
          </w:p>
        </w:tc>
        <w:tc>
          <w:tcPr>
            <w:tcW w:w="533" w:type="dxa"/>
          </w:tcPr>
          <w:p w14:paraId="6C2962D2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86" w:type="dxa"/>
          </w:tcPr>
          <w:p w14:paraId="0AC10442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47" w:type="dxa"/>
          </w:tcPr>
          <w:p w14:paraId="3BD56073" w14:textId="67B108F0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759" w:type="dxa"/>
          </w:tcPr>
          <w:p w14:paraId="03E1EB6E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2344" w:type="dxa"/>
            <w:gridSpan w:val="2"/>
          </w:tcPr>
          <w:p w14:paraId="0D1191A9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443AD3" w:rsidRPr="001B33DA" w14:paraId="779A6CEA" w14:textId="77777777" w:rsidTr="00443AD3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22F14ED4" w14:textId="77777777" w:rsidR="00D426B0" w:rsidRPr="004A6C85" w:rsidRDefault="00D426B0" w:rsidP="00835B61">
            <w:pPr>
              <w:ind w:left="0"/>
              <w:rPr>
                <w:sz w:val="20"/>
                <w:szCs w:val="20"/>
                <w:lang w:val="nb-NO"/>
              </w:rPr>
            </w:pPr>
            <w:r w:rsidRPr="004A6C85">
              <w:rPr>
                <w:sz w:val="20"/>
                <w:szCs w:val="20"/>
                <w:lang w:val="nb-NO"/>
              </w:rPr>
              <w:t>2</w:t>
            </w:r>
          </w:p>
        </w:tc>
        <w:tc>
          <w:tcPr>
            <w:tcW w:w="2331" w:type="dxa"/>
          </w:tcPr>
          <w:p w14:paraId="1E69F096" w14:textId="42F98D5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Tilstrekkelig oppheng</w:t>
            </w:r>
          </w:p>
        </w:tc>
        <w:tc>
          <w:tcPr>
            <w:tcW w:w="533" w:type="dxa"/>
          </w:tcPr>
          <w:p w14:paraId="613F6E9A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86" w:type="dxa"/>
          </w:tcPr>
          <w:p w14:paraId="5982E80E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47" w:type="dxa"/>
          </w:tcPr>
          <w:p w14:paraId="2D695E76" w14:textId="0DB0CDB6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759" w:type="dxa"/>
          </w:tcPr>
          <w:p w14:paraId="3E599216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2344" w:type="dxa"/>
            <w:gridSpan w:val="2"/>
          </w:tcPr>
          <w:p w14:paraId="0D4618D5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443AD3" w:rsidRPr="001B33DA" w14:paraId="1E8C7CA3" w14:textId="77777777" w:rsidTr="0044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7A5154A0" w14:textId="77777777" w:rsidR="00D426B0" w:rsidRPr="004A6C85" w:rsidRDefault="00D426B0" w:rsidP="00835B61">
            <w:pPr>
              <w:ind w:left="0"/>
              <w:rPr>
                <w:sz w:val="20"/>
                <w:szCs w:val="20"/>
                <w:lang w:val="nb-NO"/>
              </w:rPr>
            </w:pPr>
            <w:r w:rsidRPr="004A6C85">
              <w:rPr>
                <w:sz w:val="20"/>
                <w:szCs w:val="20"/>
                <w:lang w:val="nb-NO"/>
              </w:rPr>
              <w:t>3</w:t>
            </w:r>
          </w:p>
        </w:tc>
        <w:tc>
          <w:tcPr>
            <w:tcW w:w="2331" w:type="dxa"/>
          </w:tcPr>
          <w:p w14:paraId="1D2875A3" w14:textId="68D6150D" w:rsidR="00D426B0" w:rsidRPr="004A6C85" w:rsidRDefault="00443AD3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Kanaler i vater</w:t>
            </w:r>
          </w:p>
        </w:tc>
        <w:tc>
          <w:tcPr>
            <w:tcW w:w="533" w:type="dxa"/>
          </w:tcPr>
          <w:p w14:paraId="3435BD44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86" w:type="dxa"/>
          </w:tcPr>
          <w:p w14:paraId="0CAAA562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47" w:type="dxa"/>
          </w:tcPr>
          <w:p w14:paraId="1021F6AE" w14:textId="0E39C8B4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759" w:type="dxa"/>
          </w:tcPr>
          <w:p w14:paraId="02011EFF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2344" w:type="dxa"/>
            <w:gridSpan w:val="2"/>
          </w:tcPr>
          <w:p w14:paraId="000ECF71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443AD3" w:rsidRPr="001B33DA" w14:paraId="6F72905C" w14:textId="77777777" w:rsidTr="00443AD3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0E963A55" w14:textId="77777777" w:rsidR="00D426B0" w:rsidRPr="004A6C85" w:rsidRDefault="00D426B0" w:rsidP="00835B61">
            <w:pPr>
              <w:ind w:left="0"/>
              <w:rPr>
                <w:sz w:val="20"/>
                <w:szCs w:val="20"/>
                <w:lang w:val="nb-NO"/>
              </w:rPr>
            </w:pPr>
            <w:r w:rsidRPr="004A6C85">
              <w:rPr>
                <w:sz w:val="20"/>
                <w:szCs w:val="20"/>
                <w:lang w:val="nb-NO"/>
              </w:rPr>
              <w:t>4</w:t>
            </w:r>
          </w:p>
        </w:tc>
        <w:tc>
          <w:tcPr>
            <w:tcW w:w="2331" w:type="dxa"/>
          </w:tcPr>
          <w:p w14:paraId="34487C70" w14:textId="550B37C0" w:rsidR="00D426B0" w:rsidRPr="004A6C85" w:rsidRDefault="00443AD3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Hjørner fuget innvendig på firkantkanaler</w:t>
            </w:r>
          </w:p>
        </w:tc>
        <w:tc>
          <w:tcPr>
            <w:tcW w:w="533" w:type="dxa"/>
          </w:tcPr>
          <w:p w14:paraId="5BDA98F2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86" w:type="dxa"/>
          </w:tcPr>
          <w:p w14:paraId="6C2A67F5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47" w:type="dxa"/>
          </w:tcPr>
          <w:p w14:paraId="7136E1EA" w14:textId="59D56041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759" w:type="dxa"/>
          </w:tcPr>
          <w:p w14:paraId="6185B183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2344" w:type="dxa"/>
            <w:gridSpan w:val="2"/>
          </w:tcPr>
          <w:p w14:paraId="60F7D0D2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443AD3" w:rsidRPr="001B33DA" w14:paraId="5CF13B10" w14:textId="77777777" w:rsidTr="0044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19190C71" w14:textId="77777777" w:rsidR="00D426B0" w:rsidRPr="004A6C85" w:rsidRDefault="00D426B0" w:rsidP="00835B61">
            <w:pPr>
              <w:ind w:left="0"/>
              <w:rPr>
                <w:sz w:val="20"/>
                <w:szCs w:val="20"/>
                <w:lang w:val="nb-NO"/>
              </w:rPr>
            </w:pPr>
            <w:r w:rsidRPr="004A6C85">
              <w:rPr>
                <w:sz w:val="20"/>
                <w:szCs w:val="20"/>
                <w:lang w:val="nb-NO"/>
              </w:rPr>
              <w:t>5</w:t>
            </w:r>
          </w:p>
        </w:tc>
        <w:tc>
          <w:tcPr>
            <w:tcW w:w="2331" w:type="dxa"/>
          </w:tcPr>
          <w:p w14:paraId="70FEF7A1" w14:textId="5DE4CAF6" w:rsidR="00D426B0" w:rsidRPr="004A6C85" w:rsidRDefault="00443AD3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  <w:proofErr w:type="spellStart"/>
            <w:r>
              <w:rPr>
                <w:sz w:val="20"/>
                <w:szCs w:val="20"/>
                <w:lang w:val="nb-NO"/>
              </w:rPr>
              <w:t>Puntehjørner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på kanaler</w:t>
            </w:r>
          </w:p>
        </w:tc>
        <w:tc>
          <w:tcPr>
            <w:tcW w:w="533" w:type="dxa"/>
          </w:tcPr>
          <w:p w14:paraId="006EDE9E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86" w:type="dxa"/>
          </w:tcPr>
          <w:p w14:paraId="385F0214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47" w:type="dxa"/>
          </w:tcPr>
          <w:p w14:paraId="3009E536" w14:textId="69DA86A9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759" w:type="dxa"/>
          </w:tcPr>
          <w:p w14:paraId="06AB1D37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2344" w:type="dxa"/>
            <w:gridSpan w:val="2"/>
          </w:tcPr>
          <w:p w14:paraId="6D8C7D3A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443AD3" w:rsidRPr="001B33DA" w14:paraId="16998C16" w14:textId="77777777" w:rsidTr="00443AD3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2D73AAC2" w14:textId="77777777" w:rsidR="00D426B0" w:rsidRPr="004A6C85" w:rsidRDefault="00D426B0" w:rsidP="00835B61">
            <w:pPr>
              <w:ind w:left="0"/>
              <w:rPr>
                <w:sz w:val="20"/>
                <w:szCs w:val="20"/>
                <w:lang w:val="nb-NO"/>
              </w:rPr>
            </w:pPr>
            <w:r w:rsidRPr="004A6C85">
              <w:rPr>
                <w:sz w:val="20"/>
                <w:szCs w:val="20"/>
                <w:lang w:val="nb-NO"/>
              </w:rPr>
              <w:t>6</w:t>
            </w:r>
          </w:p>
        </w:tc>
        <w:tc>
          <w:tcPr>
            <w:tcW w:w="2331" w:type="dxa"/>
          </w:tcPr>
          <w:p w14:paraId="496A9511" w14:textId="2D90FE9C" w:rsidR="00D426B0" w:rsidRPr="004A6C85" w:rsidRDefault="00443AD3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Alle </w:t>
            </w:r>
            <w:proofErr w:type="spellStart"/>
            <w:r>
              <w:rPr>
                <w:sz w:val="20"/>
                <w:szCs w:val="20"/>
                <w:lang w:val="nb-NO"/>
              </w:rPr>
              <w:t>reg</w:t>
            </w:r>
            <w:proofErr w:type="spellEnd"/>
            <w:r>
              <w:rPr>
                <w:sz w:val="20"/>
                <w:szCs w:val="20"/>
                <w:lang w:val="nb-NO"/>
              </w:rPr>
              <w:t>. spjeld montert åpne</w:t>
            </w:r>
          </w:p>
        </w:tc>
        <w:tc>
          <w:tcPr>
            <w:tcW w:w="533" w:type="dxa"/>
          </w:tcPr>
          <w:p w14:paraId="18E576AF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86" w:type="dxa"/>
          </w:tcPr>
          <w:p w14:paraId="3606D252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47" w:type="dxa"/>
          </w:tcPr>
          <w:p w14:paraId="4D73B27A" w14:textId="7F6CF48E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759" w:type="dxa"/>
          </w:tcPr>
          <w:p w14:paraId="6A92BE85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2344" w:type="dxa"/>
            <w:gridSpan w:val="2"/>
          </w:tcPr>
          <w:p w14:paraId="1AA3EA1B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443AD3" w:rsidRPr="001B33DA" w14:paraId="15B4D9BF" w14:textId="77777777" w:rsidTr="0044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1B9FED87" w14:textId="77777777" w:rsidR="00D426B0" w:rsidRPr="004A6C85" w:rsidRDefault="00D426B0" w:rsidP="00835B61">
            <w:pPr>
              <w:ind w:left="0"/>
              <w:rPr>
                <w:sz w:val="20"/>
                <w:szCs w:val="20"/>
                <w:lang w:val="nb-NO"/>
              </w:rPr>
            </w:pPr>
            <w:r w:rsidRPr="004A6C85">
              <w:rPr>
                <w:sz w:val="20"/>
                <w:szCs w:val="20"/>
                <w:lang w:val="nb-NO"/>
              </w:rPr>
              <w:t>7</w:t>
            </w:r>
          </w:p>
        </w:tc>
        <w:tc>
          <w:tcPr>
            <w:tcW w:w="2331" w:type="dxa"/>
          </w:tcPr>
          <w:p w14:paraId="61681D19" w14:textId="56DDAEBB" w:rsidR="00D426B0" w:rsidRPr="004A6C85" w:rsidRDefault="00443AD3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Alle Vav spjeld montert i riktig retning med pil</w:t>
            </w:r>
          </w:p>
        </w:tc>
        <w:tc>
          <w:tcPr>
            <w:tcW w:w="533" w:type="dxa"/>
          </w:tcPr>
          <w:p w14:paraId="723125BD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86" w:type="dxa"/>
          </w:tcPr>
          <w:p w14:paraId="6281C5CF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47" w:type="dxa"/>
          </w:tcPr>
          <w:p w14:paraId="215E1F6C" w14:textId="11EEF2C2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759" w:type="dxa"/>
          </w:tcPr>
          <w:p w14:paraId="32E84615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2344" w:type="dxa"/>
            <w:gridSpan w:val="2"/>
          </w:tcPr>
          <w:p w14:paraId="13D550EC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443AD3" w:rsidRPr="001B33DA" w14:paraId="3B569026" w14:textId="77777777" w:rsidTr="00443AD3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56123E31" w14:textId="77777777" w:rsidR="00D426B0" w:rsidRPr="004A6C85" w:rsidRDefault="00D426B0" w:rsidP="00835B61">
            <w:pPr>
              <w:ind w:left="0"/>
              <w:rPr>
                <w:sz w:val="20"/>
                <w:szCs w:val="20"/>
                <w:lang w:val="nb-NO"/>
              </w:rPr>
            </w:pPr>
            <w:r w:rsidRPr="004A6C85">
              <w:rPr>
                <w:sz w:val="20"/>
                <w:szCs w:val="20"/>
                <w:lang w:val="nb-NO"/>
              </w:rPr>
              <w:t>8</w:t>
            </w:r>
          </w:p>
        </w:tc>
        <w:tc>
          <w:tcPr>
            <w:tcW w:w="2331" w:type="dxa"/>
          </w:tcPr>
          <w:p w14:paraId="14E8B46C" w14:textId="58EAD1C9" w:rsidR="00D426B0" w:rsidRPr="004A6C85" w:rsidRDefault="00443AD3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Adkomst til spjeld og motorer</w:t>
            </w:r>
          </w:p>
        </w:tc>
        <w:tc>
          <w:tcPr>
            <w:tcW w:w="533" w:type="dxa"/>
          </w:tcPr>
          <w:p w14:paraId="3E5E45D0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86" w:type="dxa"/>
          </w:tcPr>
          <w:p w14:paraId="41A90757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47" w:type="dxa"/>
          </w:tcPr>
          <w:p w14:paraId="5DB10AB8" w14:textId="16E3CA08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759" w:type="dxa"/>
          </w:tcPr>
          <w:p w14:paraId="6BF52ADA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2344" w:type="dxa"/>
            <w:gridSpan w:val="2"/>
          </w:tcPr>
          <w:p w14:paraId="3779F09F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443AD3" w:rsidRPr="001B33DA" w14:paraId="5A311003" w14:textId="77777777" w:rsidTr="0044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02E4E3AA" w14:textId="77777777" w:rsidR="00D426B0" w:rsidRPr="004A6C85" w:rsidRDefault="00D426B0" w:rsidP="00835B61">
            <w:pPr>
              <w:ind w:left="0"/>
              <w:rPr>
                <w:sz w:val="20"/>
                <w:szCs w:val="20"/>
                <w:lang w:val="nb-NO"/>
              </w:rPr>
            </w:pPr>
            <w:r w:rsidRPr="004A6C85">
              <w:rPr>
                <w:sz w:val="20"/>
                <w:szCs w:val="20"/>
                <w:lang w:val="nb-NO"/>
              </w:rPr>
              <w:t>9</w:t>
            </w:r>
          </w:p>
        </w:tc>
        <w:tc>
          <w:tcPr>
            <w:tcW w:w="2331" w:type="dxa"/>
          </w:tcPr>
          <w:p w14:paraId="21FEACC7" w14:textId="7532038D" w:rsidR="00D426B0" w:rsidRPr="004A6C85" w:rsidRDefault="00443AD3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Blendet åpne stusser under montasje</w:t>
            </w:r>
          </w:p>
        </w:tc>
        <w:tc>
          <w:tcPr>
            <w:tcW w:w="533" w:type="dxa"/>
          </w:tcPr>
          <w:p w14:paraId="423714BA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86" w:type="dxa"/>
          </w:tcPr>
          <w:p w14:paraId="56230A85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47" w:type="dxa"/>
          </w:tcPr>
          <w:p w14:paraId="4CDD6C2E" w14:textId="3BCA484F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759" w:type="dxa"/>
          </w:tcPr>
          <w:p w14:paraId="658C0A22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2344" w:type="dxa"/>
            <w:gridSpan w:val="2"/>
          </w:tcPr>
          <w:p w14:paraId="486DA9FF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443AD3" w:rsidRPr="001B33DA" w14:paraId="701A8ABF" w14:textId="77777777" w:rsidTr="00443AD3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274027DF" w14:textId="77777777" w:rsidR="00D426B0" w:rsidRPr="004A6C85" w:rsidRDefault="00D426B0" w:rsidP="00835B61">
            <w:pPr>
              <w:ind w:left="0"/>
              <w:rPr>
                <w:sz w:val="20"/>
                <w:szCs w:val="20"/>
                <w:lang w:val="nb-NO"/>
              </w:rPr>
            </w:pPr>
            <w:r w:rsidRPr="004A6C85">
              <w:rPr>
                <w:sz w:val="20"/>
                <w:szCs w:val="20"/>
                <w:lang w:val="nb-NO"/>
              </w:rPr>
              <w:t>10</w:t>
            </w:r>
          </w:p>
        </w:tc>
        <w:tc>
          <w:tcPr>
            <w:tcW w:w="2331" w:type="dxa"/>
          </w:tcPr>
          <w:p w14:paraId="63465540" w14:textId="42CBF411" w:rsidR="00D426B0" w:rsidRPr="004A6C85" w:rsidRDefault="00443AD3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Blendet </w:t>
            </w:r>
            <w:proofErr w:type="spellStart"/>
            <w:r>
              <w:rPr>
                <w:sz w:val="20"/>
                <w:szCs w:val="20"/>
                <w:lang w:val="nb-NO"/>
              </w:rPr>
              <w:t>åone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stusser </w:t>
            </w:r>
            <w:proofErr w:type="spellStart"/>
            <w:r>
              <w:rPr>
                <w:sz w:val="20"/>
                <w:szCs w:val="20"/>
                <w:lang w:val="nb-NO"/>
              </w:rPr>
              <w:t>unde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lagring</w:t>
            </w:r>
          </w:p>
        </w:tc>
        <w:tc>
          <w:tcPr>
            <w:tcW w:w="533" w:type="dxa"/>
          </w:tcPr>
          <w:p w14:paraId="1C415DC8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86" w:type="dxa"/>
          </w:tcPr>
          <w:p w14:paraId="12B779DB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47" w:type="dxa"/>
          </w:tcPr>
          <w:p w14:paraId="2B0BADAF" w14:textId="5A44C96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759" w:type="dxa"/>
          </w:tcPr>
          <w:p w14:paraId="7A12D209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2344" w:type="dxa"/>
            <w:gridSpan w:val="2"/>
          </w:tcPr>
          <w:p w14:paraId="3F109DB4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443AD3" w:rsidRPr="001B33DA" w14:paraId="0F8A13D5" w14:textId="77777777" w:rsidTr="0044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4549A963" w14:textId="77777777" w:rsidR="00D426B0" w:rsidRPr="004A6C85" w:rsidRDefault="00D426B0" w:rsidP="00835B61">
            <w:pPr>
              <w:ind w:left="0"/>
              <w:rPr>
                <w:sz w:val="20"/>
                <w:szCs w:val="20"/>
                <w:lang w:val="nb-NO"/>
              </w:rPr>
            </w:pPr>
            <w:r w:rsidRPr="004A6C85">
              <w:rPr>
                <w:sz w:val="20"/>
                <w:szCs w:val="20"/>
                <w:lang w:val="nb-NO"/>
              </w:rPr>
              <w:t>11</w:t>
            </w:r>
          </w:p>
        </w:tc>
        <w:tc>
          <w:tcPr>
            <w:tcW w:w="2331" w:type="dxa"/>
          </w:tcPr>
          <w:p w14:paraId="35F4194D" w14:textId="07D3A573" w:rsidR="00D426B0" w:rsidRPr="004A6C85" w:rsidRDefault="00443AD3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Montert </w:t>
            </w:r>
            <w:proofErr w:type="spellStart"/>
            <w:r>
              <w:rPr>
                <w:sz w:val="20"/>
                <w:szCs w:val="20"/>
                <w:lang w:val="nb-NO"/>
              </w:rPr>
              <w:t>lydfeller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med riktig avstand etter VAV spjeld</w:t>
            </w:r>
          </w:p>
        </w:tc>
        <w:tc>
          <w:tcPr>
            <w:tcW w:w="533" w:type="dxa"/>
          </w:tcPr>
          <w:p w14:paraId="707B6CBF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86" w:type="dxa"/>
          </w:tcPr>
          <w:p w14:paraId="4A07CA0E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47" w:type="dxa"/>
          </w:tcPr>
          <w:p w14:paraId="3F6D86E3" w14:textId="1BEF51EE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759" w:type="dxa"/>
          </w:tcPr>
          <w:p w14:paraId="67DC97FE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2344" w:type="dxa"/>
            <w:gridSpan w:val="2"/>
          </w:tcPr>
          <w:p w14:paraId="14BFC9D6" w14:textId="77777777" w:rsidR="00D426B0" w:rsidRPr="004A6C85" w:rsidRDefault="00D426B0" w:rsidP="00835B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  <w:tr w:rsidR="00443AD3" w:rsidRPr="001B33DA" w14:paraId="695EE64C" w14:textId="77777777" w:rsidTr="00443AD3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14:paraId="771BD42E" w14:textId="66B4CAB7" w:rsidR="00D426B0" w:rsidRPr="004A6C85" w:rsidRDefault="00D426B0" w:rsidP="00835B61">
            <w:pPr>
              <w:ind w:left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12</w:t>
            </w:r>
          </w:p>
        </w:tc>
        <w:tc>
          <w:tcPr>
            <w:tcW w:w="2331" w:type="dxa"/>
          </w:tcPr>
          <w:p w14:paraId="01A7DAFB" w14:textId="67A95943" w:rsidR="00D426B0" w:rsidRDefault="00443AD3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Ryddet og fjernet Overflødig materiell og søppel</w:t>
            </w:r>
          </w:p>
        </w:tc>
        <w:tc>
          <w:tcPr>
            <w:tcW w:w="533" w:type="dxa"/>
          </w:tcPr>
          <w:p w14:paraId="1F8882D0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86" w:type="dxa"/>
          </w:tcPr>
          <w:p w14:paraId="530F1ECF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647" w:type="dxa"/>
          </w:tcPr>
          <w:p w14:paraId="3F88AD7E" w14:textId="4726E550" w:rsidR="00D426B0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759" w:type="dxa"/>
          </w:tcPr>
          <w:p w14:paraId="7974968F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  <w:tc>
          <w:tcPr>
            <w:tcW w:w="2344" w:type="dxa"/>
            <w:gridSpan w:val="2"/>
          </w:tcPr>
          <w:p w14:paraId="08C0D959" w14:textId="77777777" w:rsidR="00D426B0" w:rsidRPr="004A6C85" w:rsidRDefault="00D426B0" w:rsidP="00835B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nb-NO"/>
              </w:rPr>
            </w:pPr>
          </w:p>
        </w:tc>
      </w:tr>
    </w:tbl>
    <w:p w14:paraId="4FB77865" w14:textId="77777777" w:rsidR="00443AD3" w:rsidRDefault="00443AD3">
      <w:pPr>
        <w:rPr>
          <w:lang w:val="nb-NO"/>
        </w:rPr>
      </w:pPr>
    </w:p>
    <w:p w14:paraId="2637E968" w14:textId="4ED4AB2B" w:rsidR="001B33DA" w:rsidRDefault="003823CF">
      <w:pPr>
        <w:rPr>
          <w:lang w:val="nb-NO"/>
        </w:rPr>
      </w:pPr>
      <w:r>
        <w:rPr>
          <w:lang w:val="nb-NO"/>
        </w:rPr>
        <w:t>OK</w:t>
      </w:r>
      <w:r w:rsidR="00C842D9">
        <w:rPr>
          <w:lang w:val="nb-NO"/>
        </w:rPr>
        <w:t xml:space="preserve"> = </w:t>
      </w:r>
      <w:proofErr w:type="spellStart"/>
      <w:r w:rsidR="00443AD3">
        <w:rPr>
          <w:lang w:val="nb-NO"/>
        </w:rPr>
        <w:t>Ihht</w:t>
      </w:r>
      <w:proofErr w:type="spellEnd"/>
      <w:r w:rsidR="00443AD3">
        <w:rPr>
          <w:lang w:val="nb-NO"/>
        </w:rPr>
        <w:t xml:space="preserve"> til </w:t>
      </w:r>
      <w:proofErr w:type="gramStart"/>
      <w:r w:rsidR="00443AD3">
        <w:rPr>
          <w:lang w:val="nb-NO"/>
        </w:rPr>
        <w:t xml:space="preserve">tegning </w:t>
      </w:r>
      <w:r w:rsidR="00C842D9">
        <w:rPr>
          <w:lang w:val="nb-NO"/>
        </w:rPr>
        <w:t>,</w:t>
      </w:r>
      <w:proofErr w:type="gramEnd"/>
      <w:r w:rsidR="00C842D9">
        <w:rPr>
          <w:lang w:val="nb-NO"/>
        </w:rPr>
        <w:t xml:space="preserve"> </w:t>
      </w:r>
      <w:r w:rsidR="00443AD3">
        <w:rPr>
          <w:lang w:val="nb-NO"/>
        </w:rPr>
        <w:t>IA</w:t>
      </w:r>
      <w:r w:rsidR="00C842D9">
        <w:rPr>
          <w:lang w:val="nb-NO"/>
        </w:rPr>
        <w:t xml:space="preserve"> = </w:t>
      </w:r>
      <w:r w:rsidR="00443AD3">
        <w:rPr>
          <w:lang w:val="nb-NO"/>
        </w:rPr>
        <w:t>Ikke aktuel</w:t>
      </w:r>
      <w:r w:rsidR="00B50D77">
        <w:rPr>
          <w:lang w:val="nb-NO"/>
        </w:rPr>
        <w:t>t</w:t>
      </w:r>
    </w:p>
    <w:p w14:paraId="48B276AC" w14:textId="017F732A" w:rsidR="00443AD3" w:rsidRDefault="00443AD3">
      <w:pPr>
        <w:rPr>
          <w:lang w:val="nb-NO"/>
        </w:rPr>
      </w:pPr>
    </w:p>
    <w:p w14:paraId="1171BB19" w14:textId="53236155" w:rsidR="00443AD3" w:rsidRDefault="00443AD3">
      <w:pPr>
        <w:rPr>
          <w:lang w:val="nb-NO"/>
        </w:rPr>
      </w:pPr>
    </w:p>
    <w:p w14:paraId="0F59E884" w14:textId="0739B7AB" w:rsidR="00443AD3" w:rsidRDefault="00443AD3">
      <w:pPr>
        <w:rPr>
          <w:lang w:val="nb-NO"/>
        </w:rPr>
      </w:pPr>
    </w:p>
    <w:p w14:paraId="4C47D8F0" w14:textId="7B5A4367" w:rsidR="00443AD3" w:rsidRDefault="00443AD3">
      <w:pPr>
        <w:rPr>
          <w:lang w:val="nb-NO"/>
        </w:rPr>
      </w:pPr>
    </w:p>
    <w:p w14:paraId="50D8CCEA" w14:textId="283A08A6" w:rsidR="00443AD3" w:rsidRDefault="00443AD3">
      <w:pPr>
        <w:rPr>
          <w:lang w:val="nb-NO"/>
        </w:rPr>
      </w:pPr>
    </w:p>
    <w:p w14:paraId="556A8166" w14:textId="71F30FA0" w:rsidR="00443AD3" w:rsidRDefault="00443AD3">
      <w:pPr>
        <w:rPr>
          <w:lang w:val="nb-NO"/>
        </w:rPr>
      </w:pPr>
    </w:p>
    <w:p w14:paraId="14AB6AB5" w14:textId="0F2965B8" w:rsidR="00443AD3" w:rsidRDefault="00443AD3">
      <w:pPr>
        <w:rPr>
          <w:lang w:val="nb-NO"/>
        </w:rPr>
      </w:pPr>
    </w:p>
    <w:p w14:paraId="422FEDA7" w14:textId="77777777" w:rsidR="00443AD3" w:rsidRDefault="00443AD3">
      <w:pPr>
        <w:rPr>
          <w:lang w:val="nb-NO"/>
        </w:rPr>
      </w:pPr>
    </w:p>
    <w:p w14:paraId="62D65BD3" w14:textId="22A7C6DD" w:rsidR="0091636B" w:rsidRPr="00AC00DD" w:rsidRDefault="00443AD3" w:rsidP="00D426B0">
      <w:pPr>
        <w:pStyle w:val="Overskrift2"/>
        <w:pBdr>
          <w:top w:val="single" w:sz="4" w:space="0" w:color="B85A22" w:themeColor="accent2" w:themeShade="BF"/>
        </w:pBdr>
        <w:rPr>
          <w:lang w:val="nb-NO"/>
        </w:rPr>
      </w:pPr>
      <w:r>
        <w:rPr>
          <w:noProof/>
          <w:lang w:val="nb-N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48934D" wp14:editId="037B0921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5654040" cy="3040380"/>
                <wp:effectExtent l="0" t="0" r="22860" b="26670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040" cy="3040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C27CC" id="Rektangel 7" o:spid="_x0000_s1026" style="position:absolute;margin-left:0;margin-top:19.4pt;width:445.2pt;height:239.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" filled="f" strokecolor="#ffc000" strokeweight="1pt">
                <w10:wrap anchorx="margin"/>
              </v:rect>
            </w:pict>
          </mc:Fallback>
        </mc:AlternateContent>
      </w:r>
      <w:r w:rsidR="0091636B">
        <w:rPr>
          <w:lang w:val="nb-NO"/>
        </w:rPr>
        <w:t>merknader</w:t>
      </w:r>
    </w:p>
    <w:p w14:paraId="4B060EBF" w14:textId="3CA9E89C" w:rsidR="004356A5" w:rsidRPr="00D426B0" w:rsidRDefault="004356A5" w:rsidP="00D426B0">
      <w:pPr>
        <w:rPr>
          <w:lang w:val="nb-NO"/>
        </w:rPr>
      </w:pPr>
    </w:p>
    <w:p w14:paraId="38636929" w14:textId="56FF7E94" w:rsidR="00B47F77" w:rsidRDefault="00B47F77" w:rsidP="0091636B">
      <w:pPr>
        <w:ind w:left="0"/>
        <w:rPr>
          <w:lang w:val="nb-NO"/>
        </w:rPr>
      </w:pPr>
    </w:p>
    <w:p w14:paraId="42EE6522" w14:textId="2219EA17" w:rsidR="00B47F77" w:rsidRDefault="00B47F77" w:rsidP="0091636B">
      <w:pPr>
        <w:ind w:left="0"/>
        <w:rPr>
          <w:lang w:val="nb-NO"/>
        </w:rPr>
      </w:pPr>
    </w:p>
    <w:p w14:paraId="5736498C" w14:textId="58B06DDA" w:rsidR="00443AD3" w:rsidRDefault="00443AD3" w:rsidP="0091636B">
      <w:pPr>
        <w:ind w:left="0"/>
        <w:rPr>
          <w:lang w:val="nb-NO"/>
        </w:rPr>
      </w:pPr>
    </w:p>
    <w:p w14:paraId="037336EA" w14:textId="760E6601" w:rsidR="00443AD3" w:rsidRDefault="00443AD3" w:rsidP="0091636B">
      <w:pPr>
        <w:ind w:left="0"/>
        <w:rPr>
          <w:lang w:val="nb-NO"/>
        </w:rPr>
      </w:pPr>
    </w:p>
    <w:p w14:paraId="216C1AA5" w14:textId="4B46DD2B" w:rsidR="00443AD3" w:rsidRDefault="00443AD3" w:rsidP="0091636B">
      <w:pPr>
        <w:ind w:left="0"/>
        <w:rPr>
          <w:lang w:val="nb-NO"/>
        </w:rPr>
      </w:pPr>
    </w:p>
    <w:p w14:paraId="789FA16B" w14:textId="1F008E2B" w:rsidR="00443AD3" w:rsidRDefault="00443AD3" w:rsidP="0091636B">
      <w:pPr>
        <w:ind w:left="0"/>
        <w:rPr>
          <w:lang w:val="nb-NO"/>
        </w:rPr>
      </w:pPr>
    </w:p>
    <w:p w14:paraId="735ACAAE" w14:textId="7D1E64DA" w:rsidR="00443AD3" w:rsidRDefault="00443AD3" w:rsidP="0091636B">
      <w:pPr>
        <w:ind w:left="0"/>
        <w:rPr>
          <w:lang w:val="nb-NO"/>
        </w:rPr>
      </w:pPr>
    </w:p>
    <w:p w14:paraId="120FF1EA" w14:textId="08C05515" w:rsidR="00443AD3" w:rsidRDefault="00443AD3" w:rsidP="0091636B">
      <w:pPr>
        <w:ind w:left="0"/>
        <w:rPr>
          <w:lang w:val="nb-NO"/>
        </w:rPr>
      </w:pPr>
    </w:p>
    <w:p w14:paraId="558CCD83" w14:textId="15B4EDFD" w:rsidR="00443AD3" w:rsidRDefault="00443AD3" w:rsidP="0091636B">
      <w:pPr>
        <w:ind w:left="0"/>
        <w:rPr>
          <w:lang w:val="nb-NO"/>
        </w:rPr>
      </w:pPr>
    </w:p>
    <w:p w14:paraId="591ABCC1" w14:textId="71C81AA4" w:rsidR="00443AD3" w:rsidRDefault="00443AD3" w:rsidP="0091636B">
      <w:pPr>
        <w:ind w:left="0"/>
        <w:rPr>
          <w:lang w:val="nb-NO"/>
        </w:rPr>
      </w:pPr>
    </w:p>
    <w:p w14:paraId="24B30050" w14:textId="021FC4EC" w:rsidR="00443AD3" w:rsidRDefault="00443AD3" w:rsidP="0091636B">
      <w:pPr>
        <w:ind w:left="0"/>
        <w:rPr>
          <w:lang w:val="nb-NO"/>
        </w:rPr>
      </w:pPr>
    </w:p>
    <w:p w14:paraId="17D24CA1" w14:textId="79D28D7C" w:rsidR="00443AD3" w:rsidRDefault="00443AD3" w:rsidP="0091636B">
      <w:pPr>
        <w:ind w:left="0"/>
        <w:rPr>
          <w:lang w:val="nb-NO"/>
        </w:rPr>
      </w:pPr>
    </w:p>
    <w:p w14:paraId="1D8ACC74" w14:textId="70D24219" w:rsidR="00443AD3" w:rsidRDefault="00443AD3" w:rsidP="0091636B">
      <w:pPr>
        <w:ind w:left="0"/>
        <w:rPr>
          <w:lang w:val="nb-NO"/>
        </w:rPr>
      </w:pPr>
    </w:p>
    <w:p w14:paraId="4D3EAF9E" w14:textId="78E42805" w:rsidR="00443AD3" w:rsidRDefault="00443AD3" w:rsidP="0091636B">
      <w:pPr>
        <w:ind w:left="0"/>
        <w:rPr>
          <w:lang w:val="nb-NO"/>
        </w:rPr>
      </w:pPr>
    </w:p>
    <w:p w14:paraId="63E05009" w14:textId="2F6B4BCD" w:rsidR="00443AD3" w:rsidRDefault="00443AD3" w:rsidP="0091636B">
      <w:pPr>
        <w:ind w:left="0"/>
        <w:rPr>
          <w:lang w:val="nb-NO"/>
        </w:rPr>
      </w:pPr>
    </w:p>
    <w:p w14:paraId="4247CBD8" w14:textId="5763E52D" w:rsidR="00443AD3" w:rsidRDefault="00443AD3" w:rsidP="0091636B">
      <w:pPr>
        <w:ind w:left="0"/>
        <w:rPr>
          <w:lang w:val="nb-NO"/>
        </w:rPr>
      </w:pPr>
    </w:p>
    <w:p w14:paraId="2E5BC2AB" w14:textId="1147F35D" w:rsidR="00443AD3" w:rsidRDefault="00443AD3" w:rsidP="0091636B">
      <w:pPr>
        <w:ind w:left="0"/>
        <w:rPr>
          <w:lang w:val="nb-NO"/>
        </w:rPr>
      </w:pPr>
    </w:p>
    <w:p w14:paraId="104FF714" w14:textId="66C667E5" w:rsidR="00443AD3" w:rsidRDefault="00443AD3" w:rsidP="0091636B">
      <w:pPr>
        <w:ind w:left="0"/>
        <w:rPr>
          <w:lang w:val="nb-NO"/>
        </w:rPr>
      </w:pPr>
    </w:p>
    <w:p w14:paraId="648CADC8" w14:textId="03F3B996" w:rsidR="00443AD3" w:rsidRDefault="00443AD3" w:rsidP="0091636B">
      <w:pPr>
        <w:ind w:left="0"/>
        <w:rPr>
          <w:lang w:val="nb-NO"/>
        </w:rPr>
      </w:pPr>
    </w:p>
    <w:p w14:paraId="3823607F" w14:textId="4039BA09" w:rsidR="00443AD3" w:rsidRDefault="00443AD3" w:rsidP="0091636B">
      <w:pPr>
        <w:ind w:left="0"/>
        <w:rPr>
          <w:lang w:val="nb-NO"/>
        </w:rPr>
      </w:pPr>
    </w:p>
    <w:p w14:paraId="01A2B334" w14:textId="59C193C0" w:rsidR="00443AD3" w:rsidRDefault="00443AD3" w:rsidP="0091636B">
      <w:pPr>
        <w:ind w:left="0"/>
        <w:rPr>
          <w:lang w:val="nb-NO"/>
        </w:rPr>
      </w:pPr>
    </w:p>
    <w:p w14:paraId="724E1FFD" w14:textId="3A2E2027" w:rsidR="00443AD3" w:rsidRDefault="00443AD3" w:rsidP="0091636B">
      <w:pPr>
        <w:ind w:left="0"/>
        <w:rPr>
          <w:lang w:val="nb-NO"/>
        </w:rPr>
      </w:pPr>
    </w:p>
    <w:p w14:paraId="169439BC" w14:textId="4F77924D" w:rsidR="00443AD3" w:rsidRDefault="00443AD3" w:rsidP="0091636B">
      <w:pPr>
        <w:ind w:left="0"/>
        <w:rPr>
          <w:lang w:val="nb-NO"/>
        </w:rPr>
      </w:pPr>
    </w:p>
    <w:p w14:paraId="393465DF" w14:textId="2A34E3F2" w:rsidR="00443AD3" w:rsidRDefault="00443AD3" w:rsidP="0091636B">
      <w:pPr>
        <w:ind w:left="0"/>
        <w:rPr>
          <w:lang w:val="nb-NO"/>
        </w:rPr>
      </w:pPr>
    </w:p>
    <w:p w14:paraId="4A197CC7" w14:textId="77777777" w:rsidR="00443AD3" w:rsidRDefault="00443AD3" w:rsidP="0091636B">
      <w:pPr>
        <w:ind w:left="0"/>
        <w:rPr>
          <w:lang w:val="nb-NO"/>
        </w:rPr>
      </w:pPr>
    </w:p>
    <w:p w14:paraId="7352030D" w14:textId="77777777" w:rsidR="00443AD3" w:rsidRDefault="00D426B0" w:rsidP="006F04B0">
      <w:pPr>
        <w:ind w:left="0"/>
        <w:rPr>
          <w:lang w:val="nb-NO"/>
        </w:rPr>
      </w:pPr>
      <w:r>
        <w:rPr>
          <w:lang w:val="nb-NO"/>
        </w:rPr>
        <w:t>Sjekkliste</w:t>
      </w:r>
      <w:r w:rsidR="006F04B0">
        <w:rPr>
          <w:lang w:val="nb-NO"/>
        </w:rPr>
        <w:t xml:space="preserve"> utført av __________________________ den ______________ (dato)</w:t>
      </w:r>
    </w:p>
    <w:p w14:paraId="6E092FF6" w14:textId="1B7BB16A" w:rsidR="0091636B" w:rsidRPr="00443AD3" w:rsidRDefault="0091636B" w:rsidP="006F04B0">
      <w:pPr>
        <w:ind w:left="0"/>
        <w:rPr>
          <w:lang w:val="nb-NO"/>
        </w:rPr>
      </w:pPr>
      <w:r w:rsidRPr="005B0ACB">
        <w:rPr>
          <w:b/>
          <w:lang w:val="nb-NO"/>
        </w:rPr>
        <w:t xml:space="preserve">Nilsen Ventilasjon AS | Industritoppen 1 | 4848 Arendal | Tlf.: </w:t>
      </w:r>
      <w:r w:rsidR="00B47F77">
        <w:rPr>
          <w:b/>
          <w:lang w:val="nb-NO"/>
        </w:rPr>
        <w:t>9591 3005</w:t>
      </w:r>
    </w:p>
    <w:sectPr w:rsidR="0091636B" w:rsidRPr="00443AD3" w:rsidSect="005B0ACB">
      <w:headerReference w:type="default" r:id="rId12"/>
      <w:footerReference w:type="default" r:id="rId13"/>
      <w:pgSz w:w="11906" w:h="16838" w:code="9"/>
      <w:pgMar w:top="1440" w:right="1440" w:bottom="1440" w:left="1440" w:header="720" w:footer="576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1024F" w14:textId="77777777" w:rsidR="009476A4" w:rsidRDefault="009476A4">
      <w:r>
        <w:separator/>
      </w:r>
    </w:p>
    <w:p w14:paraId="06C25902" w14:textId="77777777" w:rsidR="009476A4" w:rsidRDefault="009476A4"/>
  </w:endnote>
  <w:endnote w:type="continuationSeparator" w:id="0">
    <w:p w14:paraId="0FBB4AD0" w14:textId="77777777" w:rsidR="009476A4" w:rsidRDefault="009476A4">
      <w:r>
        <w:continuationSeparator/>
      </w:r>
    </w:p>
    <w:p w14:paraId="1F31D0DA" w14:textId="77777777" w:rsidR="009476A4" w:rsidRDefault="009476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0E800" w14:textId="058D90FC" w:rsidR="00FB55CA" w:rsidRPr="00AC00DD" w:rsidRDefault="00FB55CA" w:rsidP="00FB55CA">
    <w:pPr>
      <w:pStyle w:val="Topptekst"/>
      <w:rPr>
        <w:lang w:val="nb-NO"/>
      </w:rPr>
    </w:pPr>
    <w:r>
      <w:rPr>
        <w:lang w:val="nb-NO"/>
      </w:rPr>
      <w:t xml:space="preserve">Nilsen Ventilasjon AS | </w:t>
    </w:r>
    <w:r w:rsidR="00D426B0">
      <w:rPr>
        <w:lang w:val="nb-NO"/>
      </w:rPr>
      <w:t>Sjekkliste kanalarbeider</w:t>
    </w:r>
  </w:p>
  <w:p w14:paraId="7EF82A0B" w14:textId="77777777" w:rsidR="00FC58C2" w:rsidRPr="00AC00DD" w:rsidRDefault="00FC58C2">
    <w:pPr>
      <w:pStyle w:val="Bunntekst"/>
      <w:ind w:left="0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49F1" w14:textId="77777777" w:rsidR="009476A4" w:rsidRDefault="009476A4">
      <w:r>
        <w:separator/>
      </w:r>
    </w:p>
    <w:p w14:paraId="1C847234" w14:textId="77777777" w:rsidR="009476A4" w:rsidRDefault="009476A4"/>
  </w:footnote>
  <w:footnote w:type="continuationSeparator" w:id="0">
    <w:p w14:paraId="36E3CA43" w14:textId="77777777" w:rsidR="009476A4" w:rsidRDefault="009476A4">
      <w:r>
        <w:continuationSeparator/>
      </w:r>
    </w:p>
    <w:p w14:paraId="5BD32DFA" w14:textId="77777777" w:rsidR="009476A4" w:rsidRDefault="009476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C1BBC" w14:textId="1DE46435" w:rsidR="00FB55CA" w:rsidRDefault="00FB55CA">
    <w:pPr>
      <w:pStyle w:val="Topptekst"/>
    </w:pPr>
    <w:r w:rsidRPr="00AC00DD">
      <w:rPr>
        <w:noProof/>
        <w:lang w:val="nb-NO" w:eastAsia="en-US"/>
      </w:rPr>
      <w:drawing>
        <wp:anchor distT="0" distB="0" distL="114300" distR="114300" simplePos="0" relativeHeight="251659264" behindDoc="0" locked="0" layoutInCell="1" allowOverlap="1" wp14:anchorId="5DE4F61B" wp14:editId="7401E118">
          <wp:simplePos x="0" y="0"/>
          <wp:positionH relativeFrom="margin">
            <wp:posOffset>4994910</wp:posOffset>
          </wp:positionH>
          <wp:positionV relativeFrom="paragraph">
            <wp:posOffset>-213360</wp:posOffset>
          </wp:positionV>
          <wp:extent cx="1063625" cy="975360"/>
          <wp:effectExtent l="0" t="0" r="3175" b="0"/>
          <wp:wrapSquare wrapText="bothSides"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lacehol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3625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53432"/>
    <w:multiLevelType w:val="hybridMultilevel"/>
    <w:tmpl w:val="D47C5376"/>
    <w:lvl w:ilvl="0" w:tplc="B38CB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A40D3"/>
    <w:multiLevelType w:val="hybridMultilevel"/>
    <w:tmpl w:val="3E78D50C"/>
    <w:lvl w:ilvl="0" w:tplc="0414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93888"/>
    <w:multiLevelType w:val="hybridMultilevel"/>
    <w:tmpl w:val="E0525368"/>
    <w:lvl w:ilvl="0" w:tplc="0EB45C24">
      <w:start w:val="1"/>
      <w:numFmt w:val="bullet"/>
      <w:pStyle w:val="Punktliste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BA"/>
    <w:rsid w:val="000373B2"/>
    <w:rsid w:val="00045E5E"/>
    <w:rsid w:val="000538D1"/>
    <w:rsid w:val="000720CE"/>
    <w:rsid w:val="000D5CAF"/>
    <w:rsid w:val="00151B7C"/>
    <w:rsid w:val="001912B2"/>
    <w:rsid w:val="001B33DA"/>
    <w:rsid w:val="001E48D0"/>
    <w:rsid w:val="001F1F53"/>
    <w:rsid w:val="00290347"/>
    <w:rsid w:val="002A0044"/>
    <w:rsid w:val="002C01EA"/>
    <w:rsid w:val="0030290B"/>
    <w:rsid w:val="0030334D"/>
    <w:rsid w:val="00326C0E"/>
    <w:rsid w:val="00373568"/>
    <w:rsid w:val="003823CF"/>
    <w:rsid w:val="003A09E2"/>
    <w:rsid w:val="003A445F"/>
    <w:rsid w:val="003A4FE1"/>
    <w:rsid w:val="003C0801"/>
    <w:rsid w:val="003F66FA"/>
    <w:rsid w:val="004224CB"/>
    <w:rsid w:val="004356A5"/>
    <w:rsid w:val="00443AD3"/>
    <w:rsid w:val="00474746"/>
    <w:rsid w:val="0048717B"/>
    <w:rsid w:val="004920E0"/>
    <w:rsid w:val="004A6C85"/>
    <w:rsid w:val="004D5282"/>
    <w:rsid w:val="004F0E9B"/>
    <w:rsid w:val="00510CAF"/>
    <w:rsid w:val="00547E56"/>
    <w:rsid w:val="005833CF"/>
    <w:rsid w:val="005A54FA"/>
    <w:rsid w:val="005B0ACB"/>
    <w:rsid w:val="005B2EAF"/>
    <w:rsid w:val="005B3755"/>
    <w:rsid w:val="005C2E00"/>
    <w:rsid w:val="00646EA3"/>
    <w:rsid w:val="006E67C4"/>
    <w:rsid w:val="006F04B0"/>
    <w:rsid w:val="006F2718"/>
    <w:rsid w:val="007209BC"/>
    <w:rsid w:val="007D770B"/>
    <w:rsid w:val="007F4B9C"/>
    <w:rsid w:val="007F6D58"/>
    <w:rsid w:val="007F7928"/>
    <w:rsid w:val="00823398"/>
    <w:rsid w:val="00835B61"/>
    <w:rsid w:val="008400AB"/>
    <w:rsid w:val="008C75FB"/>
    <w:rsid w:val="0090428B"/>
    <w:rsid w:val="0091636B"/>
    <w:rsid w:val="00923CD6"/>
    <w:rsid w:val="009476A4"/>
    <w:rsid w:val="009E453F"/>
    <w:rsid w:val="00A638EC"/>
    <w:rsid w:val="00A94C93"/>
    <w:rsid w:val="00AA133F"/>
    <w:rsid w:val="00AC00DD"/>
    <w:rsid w:val="00B02B34"/>
    <w:rsid w:val="00B224A6"/>
    <w:rsid w:val="00B47F77"/>
    <w:rsid w:val="00B50D77"/>
    <w:rsid w:val="00B53F3E"/>
    <w:rsid w:val="00B824BA"/>
    <w:rsid w:val="00B914C2"/>
    <w:rsid w:val="00BE0195"/>
    <w:rsid w:val="00C26FDE"/>
    <w:rsid w:val="00C731BB"/>
    <w:rsid w:val="00C82655"/>
    <w:rsid w:val="00C842D9"/>
    <w:rsid w:val="00D426B0"/>
    <w:rsid w:val="00D5350B"/>
    <w:rsid w:val="00DB7850"/>
    <w:rsid w:val="00DE2DEE"/>
    <w:rsid w:val="00DF0691"/>
    <w:rsid w:val="00E04B02"/>
    <w:rsid w:val="00E97FCA"/>
    <w:rsid w:val="00F677C4"/>
    <w:rsid w:val="00F74228"/>
    <w:rsid w:val="00F9069F"/>
    <w:rsid w:val="00FB55CA"/>
    <w:rsid w:val="00FC58C2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DD7E86E"/>
  <w15:docId w15:val="{4190087D-56BE-4475-8E20-DDD2970B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Overskrift1">
    <w:name w:val="heading 1"/>
    <w:basedOn w:val="Normal"/>
    <w:next w:val="Normal"/>
    <w:link w:val="Overskrift1Teg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C26FDE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FFC000"/>
      <w:spacing w:val="20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1"/>
    <w:rsid w:val="00C26FDE"/>
    <w:rPr>
      <w:rFonts w:asciiTheme="majorHAnsi" w:eastAsiaTheme="majorEastAsia" w:hAnsiTheme="majorHAnsi" w:cstheme="majorBidi"/>
      <w:b/>
      <w:bCs/>
      <w:caps/>
      <w:color w:val="FFC000"/>
      <w:spacing w:val="20"/>
      <w:sz w:val="24"/>
      <w:szCs w:val="24"/>
    </w:rPr>
  </w:style>
  <w:style w:type="character" w:customStyle="1" w:styleId="Overskrift3Tegn">
    <w:name w:val="Overskrift 3 Tegn"/>
    <w:basedOn w:val="Standardskriftforavsnitt"/>
    <w:link w:val="Oversk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1"/>
    <w:rPr>
      <w:rFonts w:asciiTheme="majorHAnsi" w:eastAsiaTheme="majorEastAsia" w:hAnsiTheme="majorHAnsi" w:cstheme="majorBidi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tel">
    <w:name w:val="Title"/>
    <w:basedOn w:val="Normal"/>
    <w:link w:val="TittelTeg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table" w:styleId="Tabellrutenett">
    <w:name w:val="Table Grid"/>
    <w:basedOn w:val="Vanligtabel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utenettabell3uthevingsfarge11">
    <w:name w:val="Rutenettabell 3 – uthevingsfarge 11"/>
    <w:basedOn w:val="Vanligtabel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etabell7fargerikuthevingsfarge11">
    <w:name w:val="Listetabell 7 fargerik – uthevingsfarge 11"/>
    <w:basedOn w:val="Vanligtabel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Rutenettabell5mrkuthevingsfarge11">
    <w:name w:val="Rutenettabell 5 mørk – uthevingsfarge 11"/>
    <w:basedOn w:val="Vanligtabel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Rutenettabell4uthevingsfarge61">
    <w:name w:val="Rutenettabell 4 – uthevingsfarge 61"/>
    <w:basedOn w:val="Vanligtabel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Rutenettabelllys1">
    <w:name w:val="Rutenettabell lys1"/>
    <w:basedOn w:val="Vanligtabel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Vanligtabell21">
    <w:name w:val="Vanlig tabell 21"/>
    <w:basedOn w:val="Vanligtabel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etabell2uthevingsfarge11">
    <w:name w:val="Listetabell 2 – uthevingsfarge 11"/>
    <w:basedOn w:val="Vanligtabel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etabell1lysuthevingsfarge21">
    <w:name w:val="Listetabell 1 lys – uthevingsfarge 21"/>
    <w:basedOn w:val="Vanligtabel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ssholdertekst">
    <w:name w:val="Placeholder Text"/>
    <w:basedOn w:val="Standardskriftforavsnitt"/>
    <w:uiPriority w:val="2"/>
    <w:rPr>
      <w:i/>
      <w:iCs/>
      <w:color w:val="808080"/>
    </w:rPr>
  </w:style>
  <w:style w:type="table" w:customStyle="1" w:styleId="Rutenettabell4uthevingsfarge11">
    <w:name w:val="Rutenettabell 4 – uthevingsfarge 11"/>
    <w:basedOn w:val="Vanligtabel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Rutenettabell4uthevingsfarge21">
    <w:name w:val="Rutenettabell 4 – uthevingsfarge 21"/>
    <w:basedOn w:val="Vanligtabel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Vanligtabell41">
    <w:name w:val="Vanlig tabell 41"/>
    <w:basedOn w:val="Vanligtabel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Rutenettabell1lysuthevingsfarge61">
    <w:name w:val="Rutenettabell 1 lys – uthevingsfarge 61"/>
    <w:basedOn w:val="Vanligtabel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tabell1lysuthevingsfarge61">
    <w:name w:val="Listetabell 1 lys – uthevingsfarge 61"/>
    <w:basedOn w:val="Vanligtabel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Bunntekst">
    <w:name w:val="footer"/>
    <w:basedOn w:val="Normal"/>
    <w:link w:val="BunntekstTegn"/>
    <w:uiPriority w:val="2"/>
    <w:pPr>
      <w:spacing w:before="0"/>
    </w:pPr>
  </w:style>
  <w:style w:type="character" w:customStyle="1" w:styleId="BunntekstTegn">
    <w:name w:val="Bunntekst Tegn"/>
    <w:basedOn w:val="Standardskriftforavsnitt"/>
    <w:link w:val="Bunntekst"/>
    <w:uiPriority w:val="2"/>
  </w:style>
  <w:style w:type="table" w:customStyle="1" w:styleId="Ingenkantlinjer">
    <w:name w:val="Ingen kantlinjer"/>
    <w:basedOn w:val="Vanligtabell"/>
    <w:uiPriority w:val="99"/>
    <w:pPr>
      <w:spacing w:after="0" w:line="240" w:lineRule="auto"/>
    </w:pPr>
    <w:tblPr/>
  </w:style>
  <w:style w:type="table" w:customStyle="1" w:styleId="Rutenettabell1lysuthevingsfarge11">
    <w:name w:val="Rutenettabell 1 lys – uthevingsfarge 11"/>
    <w:aliases w:val="Sample questionnaires table"/>
    <w:basedOn w:val="Vanligtabel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Rutenettabell2uthevingsfarge11">
    <w:name w:val="Rutenettabell 2 – uthevingsfarge 11"/>
    <w:basedOn w:val="Vanligtabel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verstiskjemaet">
    <w:name w:val="HTML Top of Form"/>
    <w:basedOn w:val="Normal"/>
    <w:next w:val="Normal"/>
    <w:link w:val="z-verstiskjemaetTeg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skjemaetTegn">
    <w:name w:val="z-Øverst i skjemaet Tegn"/>
    <w:basedOn w:val="Standardskriftforavsnitt"/>
    <w:link w:val="z-verstiskjemaet"/>
    <w:uiPriority w:val="99"/>
    <w:semiHidden/>
    <w:rPr>
      <w:rFonts w:ascii="Arial" w:hAnsi="Arial" w:cs="Arial"/>
      <w:vanish/>
      <w:sz w:val="16"/>
      <w:szCs w:val="16"/>
    </w:rPr>
  </w:style>
  <w:style w:type="paragraph" w:styleId="z-Nederstiskjemaet">
    <w:name w:val="HTML Bottom of Form"/>
    <w:basedOn w:val="Normal"/>
    <w:next w:val="Normal"/>
    <w:link w:val="z-NederstiskjemaetTeg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skjemaetTegn">
    <w:name w:val="z-Nederst i skjemaet Tegn"/>
    <w:basedOn w:val="Standardskriftforavsnitt"/>
    <w:link w:val="z-Nederstiskjemaet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rmasjon">
    <w:name w:val="Kontaktinformasjon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customStyle="1" w:styleId="Rutenettabell3uthevingsfarge31">
    <w:name w:val="Rutenettabell 3 – uthevingsfarge 31"/>
    <w:basedOn w:val="Vanligtabel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Rutenettabell5mrkuthevingsfarge31">
    <w:name w:val="Rutenettabell 5 mørk – uthevingsfarge 31"/>
    <w:basedOn w:val="Vanligtabel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Rutenettabell1lysuthevingsfarge31">
    <w:name w:val="Rutenettabell 1 lys – uthevingsfarge 31"/>
    <w:basedOn w:val="Vanligtabel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derskrift">
    <w:name w:val="Signature"/>
    <w:basedOn w:val="Normal"/>
    <w:link w:val="UnderskriftTeg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derskriftTegn">
    <w:name w:val="Underskrift Tegn"/>
    <w:basedOn w:val="Standardskriftforavsnitt"/>
    <w:link w:val="Undersk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Godkjenning">
    <w:name w:val="Godkjenning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Hyrejuster">
    <w:name w:val="Høyrejuster"/>
    <w:basedOn w:val="Normal"/>
    <w:uiPriority w:val="1"/>
    <w:qFormat/>
    <w:pPr>
      <w:jc w:val="right"/>
    </w:pPr>
  </w:style>
  <w:style w:type="table" w:customStyle="1" w:styleId="Rutenettabell1lysuthevingsfarge21">
    <w:name w:val="Rutenettabell 1 lys – uthevingsfarge 21"/>
    <w:basedOn w:val="Vanligtabel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Punktliste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Sterkutheving">
    <w:name w:val="Intense Emphasis"/>
    <w:basedOn w:val="Standardskriftforavsnit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5A54FA"/>
    <w:rPr>
      <w:i/>
      <w:iCs/>
      <w:color w:val="355D7E" w:themeColor="accent1" w:themeShade="80"/>
    </w:rPr>
  </w:style>
  <w:style w:type="character" w:styleId="Sterkreferanse">
    <w:name w:val="Intense Reference"/>
    <w:basedOn w:val="Standardskriftforavsnit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kteks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kobling">
    <w:name w:val="Hyperlink"/>
    <w:basedOn w:val="Standardskriftforavsnit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lstomtale1">
    <w:name w:val="Uløst omtale1"/>
    <w:basedOn w:val="Standardskriftforavsnit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Utheving">
    <w:name w:val="Emphasis"/>
    <w:basedOn w:val="Standardskriftforavsnitt"/>
    <w:uiPriority w:val="20"/>
    <w:rsid w:val="005B2EAF"/>
    <w:rPr>
      <w:i/>
      <w:iCs/>
      <w:color w:val="595959" w:themeColor="text1" w:themeTint="A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F1F53"/>
    <w:pPr>
      <w:spacing w:before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F1F53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30290B"/>
    <w:pPr>
      <w:ind w:left="720"/>
      <w:contextualSpacing/>
    </w:pPr>
  </w:style>
  <w:style w:type="paragraph" w:customStyle="1" w:styleId="Stil1">
    <w:name w:val="Stil1"/>
    <w:basedOn w:val="Overskrift2"/>
    <w:link w:val="Stil1Tegn"/>
    <w:qFormat/>
    <w:rsid w:val="00151B7C"/>
    <w:rPr>
      <w:lang w:val="nb-NO"/>
    </w:rPr>
  </w:style>
  <w:style w:type="character" w:customStyle="1" w:styleId="Stil1Tegn">
    <w:name w:val="Stil1 Tegn"/>
    <w:basedOn w:val="Overskrift2Tegn"/>
    <w:link w:val="Stil1"/>
    <w:rsid w:val="00151B7C"/>
    <w:rPr>
      <w:rFonts w:asciiTheme="majorHAnsi" w:eastAsiaTheme="majorEastAsia" w:hAnsiTheme="majorHAnsi" w:cstheme="majorBidi"/>
      <w:b/>
      <w:bCs/>
      <w:caps/>
      <w:color w:val="FFC000"/>
      <w:spacing w:val="20"/>
      <w:sz w:val="24"/>
      <w:szCs w:val="24"/>
      <w:lang w:val="nb-NO"/>
    </w:rPr>
  </w:style>
  <w:style w:type="table" w:styleId="Rutenettabell5mrkuthevingsfarge2">
    <w:name w:val="Grid Table 5 Dark Accent 2"/>
    <w:basedOn w:val="Vanligtabell"/>
    <w:uiPriority w:val="50"/>
    <w:rsid w:val="009163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C842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utenettabell2uthevingsfarge1">
    <w:name w:val="Grid Table 2 Accent 1"/>
    <w:basedOn w:val="Vanligtabell"/>
    <w:uiPriority w:val="47"/>
    <w:rsid w:val="00C731BB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utenettabell1lysuthevingsfarge1">
    <w:name w:val="Grid Table 1 Light Accent 1"/>
    <w:basedOn w:val="Vanligtabell"/>
    <w:uiPriority w:val="46"/>
    <w:rsid w:val="00C731BB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nd\AppData\Roaming\Microsoft\Templates\Taktisk%20markedsf&#248;ringsplan%20for%20bedrif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207D13EC3441C2B2FF4FBA57EF4EC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32F12E-9F3A-470E-BF0F-CFC2575D9091}"/>
      </w:docPartPr>
      <w:docPartBody>
        <w:p w:rsidR="00975EAD" w:rsidRDefault="00ED1099" w:rsidP="00ED1099">
          <w:pPr>
            <w:pStyle w:val="8E207D13EC3441C2B2FF4FBA57EF4EC4"/>
          </w:pPr>
          <w:r w:rsidRPr="00AC00DD">
            <w:rPr>
              <w:lang w:bidi="nb-NO"/>
            </w:rPr>
            <w:t>Taktisk markedsføringsplan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7E"/>
    <w:rsid w:val="00252BE8"/>
    <w:rsid w:val="0052667E"/>
    <w:rsid w:val="00975EAD"/>
    <w:rsid w:val="00ED1099"/>
    <w:rsid w:val="00F8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E980C22AE7E4D1987B2C581EFD26EED">
    <w:name w:val="EE980C22AE7E4D1987B2C581EFD26EED"/>
  </w:style>
  <w:style w:type="paragraph" w:customStyle="1" w:styleId="ED766DD1CD864C20B0FA30EB553C18CF">
    <w:name w:val="ED766DD1CD864C20B0FA30EB553C18CF"/>
  </w:style>
  <w:style w:type="paragraph" w:customStyle="1" w:styleId="B472C48238A14A73AC99AAE50F0A08DC">
    <w:name w:val="B472C48238A14A73AC99AAE50F0A08DC"/>
  </w:style>
  <w:style w:type="paragraph" w:customStyle="1" w:styleId="517D4D08329044A5AD03A2F85FC38514">
    <w:name w:val="517D4D08329044A5AD03A2F85FC38514"/>
  </w:style>
  <w:style w:type="paragraph" w:customStyle="1" w:styleId="79FDD2B0732541EE8CDE608D4630E722">
    <w:name w:val="79FDD2B0732541EE8CDE608D4630E722"/>
  </w:style>
  <w:style w:type="paragraph" w:customStyle="1" w:styleId="C3737DA98C6E471CABA8D5E8E94032E4">
    <w:name w:val="C3737DA98C6E471CABA8D5E8E94032E4"/>
  </w:style>
  <w:style w:type="paragraph" w:customStyle="1" w:styleId="B7FD3CDA8AD04E88BD0CF6E634C1D322">
    <w:name w:val="B7FD3CDA8AD04E88BD0CF6E634C1D322"/>
  </w:style>
  <w:style w:type="paragraph" w:customStyle="1" w:styleId="041353D907F449DAA789A9B249060703">
    <w:name w:val="041353D907F449DAA789A9B249060703"/>
  </w:style>
  <w:style w:type="paragraph" w:customStyle="1" w:styleId="A5E59254940D4925BFCA4FF412B5B2F1">
    <w:name w:val="A5E59254940D4925BFCA4FF412B5B2F1"/>
  </w:style>
  <w:style w:type="paragraph" w:customStyle="1" w:styleId="E5471C51350F4930AF334EC78167B769">
    <w:name w:val="E5471C51350F4930AF334EC78167B769"/>
  </w:style>
  <w:style w:type="character" w:styleId="Utheving">
    <w:name w:val="Emphasis"/>
    <w:basedOn w:val="Standardskriftforavsnitt"/>
    <w:uiPriority w:val="20"/>
    <w:rPr>
      <w:i/>
      <w:iCs/>
      <w:color w:val="595959" w:themeColor="text1" w:themeTint="A6"/>
    </w:rPr>
  </w:style>
  <w:style w:type="paragraph" w:customStyle="1" w:styleId="FE3CFAFE3EAC4EEABBD5CC13B3B64977">
    <w:name w:val="FE3CFAFE3EAC4EEABBD5CC13B3B64977"/>
  </w:style>
  <w:style w:type="paragraph" w:customStyle="1" w:styleId="3FD1BD1CB98F4C38A7A12A508BC8E2C7">
    <w:name w:val="3FD1BD1CB98F4C38A7A12A508BC8E2C7"/>
  </w:style>
  <w:style w:type="paragraph" w:customStyle="1" w:styleId="4997125C567A4FC2ABFE895AB47189B7">
    <w:name w:val="4997125C567A4FC2ABFE895AB47189B7"/>
  </w:style>
  <w:style w:type="paragraph" w:customStyle="1" w:styleId="C917418D5B7E4FE6AEF3145B96049BAB">
    <w:name w:val="C917418D5B7E4FE6AEF3145B96049BAB"/>
  </w:style>
  <w:style w:type="paragraph" w:customStyle="1" w:styleId="867628496A104C71A4BC84E7976CB33A">
    <w:name w:val="867628496A104C71A4BC84E7976CB33A"/>
  </w:style>
  <w:style w:type="paragraph" w:customStyle="1" w:styleId="F5B379B43A254CA387FCFC8EAD4B5330">
    <w:name w:val="F5B379B43A254CA387FCFC8EAD4B5330"/>
  </w:style>
  <w:style w:type="paragraph" w:customStyle="1" w:styleId="70F09A892BBE4C3F8FD5AA66B38FCA70">
    <w:name w:val="70F09A892BBE4C3F8FD5AA66B38FCA70"/>
  </w:style>
  <w:style w:type="paragraph" w:customStyle="1" w:styleId="0E6FF810EBC64B9BB43303A6E91B89C9">
    <w:name w:val="0E6FF810EBC64B9BB43303A6E91B89C9"/>
  </w:style>
  <w:style w:type="paragraph" w:customStyle="1" w:styleId="504777EEB2DB4F0FA6764CCB628E3393">
    <w:name w:val="504777EEB2DB4F0FA6764CCB628E3393"/>
  </w:style>
  <w:style w:type="paragraph" w:customStyle="1" w:styleId="2CB10A10E18543D19E13EE45D6413C40">
    <w:name w:val="2CB10A10E18543D19E13EE45D6413C40"/>
  </w:style>
  <w:style w:type="paragraph" w:customStyle="1" w:styleId="199905710B41437388068138F9296B46">
    <w:name w:val="199905710B41437388068138F9296B46"/>
  </w:style>
  <w:style w:type="paragraph" w:customStyle="1" w:styleId="AA95C265CD844AF7A0FAA187A8007F58">
    <w:name w:val="AA95C265CD844AF7A0FAA187A8007F58"/>
  </w:style>
  <w:style w:type="paragraph" w:customStyle="1" w:styleId="F72F5E672FCB4FA489ACF4F2290515D9">
    <w:name w:val="F72F5E672FCB4FA489ACF4F2290515D9"/>
  </w:style>
  <w:style w:type="paragraph" w:customStyle="1" w:styleId="5B56D06F1D9B4CEA92DBDE409E3779DF">
    <w:name w:val="5B56D06F1D9B4CEA92DBDE409E3779DF"/>
  </w:style>
  <w:style w:type="paragraph" w:customStyle="1" w:styleId="70255A6516634745B675F8057519A4BD">
    <w:name w:val="70255A6516634745B675F8057519A4BD"/>
  </w:style>
  <w:style w:type="paragraph" w:customStyle="1" w:styleId="D695845B7FAD4A7DA80E6B1BA592F262">
    <w:name w:val="D695845B7FAD4A7DA80E6B1BA592F262"/>
  </w:style>
  <w:style w:type="paragraph" w:customStyle="1" w:styleId="C3C6E3825F514C2A930A63F28FEF78FB">
    <w:name w:val="C3C6E3825F514C2A930A63F28FEF78FB"/>
  </w:style>
  <w:style w:type="paragraph" w:customStyle="1" w:styleId="D9FB8842AF5E4968A4C91215DDEBB9D8">
    <w:name w:val="D9FB8842AF5E4968A4C91215DDEBB9D8"/>
  </w:style>
  <w:style w:type="paragraph" w:customStyle="1" w:styleId="1B3F466C0F57425787DAB3BC81DA2C24">
    <w:name w:val="1B3F466C0F57425787DAB3BC81DA2C24"/>
  </w:style>
  <w:style w:type="paragraph" w:customStyle="1" w:styleId="C11EAB1EC008455E8CD8933328E739A3">
    <w:name w:val="C11EAB1EC008455E8CD8933328E739A3"/>
  </w:style>
  <w:style w:type="paragraph" w:customStyle="1" w:styleId="216A010989374155BB5E32036E082683">
    <w:name w:val="216A010989374155BB5E32036E082683"/>
  </w:style>
  <w:style w:type="paragraph" w:customStyle="1" w:styleId="948C90D50A7F4FCE8749B95AA811ACE4">
    <w:name w:val="948C90D50A7F4FCE8749B95AA811ACE4"/>
  </w:style>
  <w:style w:type="paragraph" w:customStyle="1" w:styleId="9015A6EC29A243B8AB9905179EA7C0F8">
    <w:name w:val="9015A6EC29A243B8AB9905179EA7C0F8"/>
  </w:style>
  <w:style w:type="paragraph" w:customStyle="1" w:styleId="15D4AE0C84E44EBBB58FF2018B7943F7">
    <w:name w:val="15D4AE0C84E44EBBB58FF2018B7943F7"/>
  </w:style>
  <w:style w:type="paragraph" w:customStyle="1" w:styleId="B13554D14B4F4F2EA5DAE7ACD45B7570">
    <w:name w:val="B13554D14B4F4F2EA5DAE7ACD45B7570"/>
  </w:style>
  <w:style w:type="paragraph" w:customStyle="1" w:styleId="E905217D1BD547AA910AD143C89D14C5">
    <w:name w:val="E905217D1BD547AA910AD143C89D14C5"/>
  </w:style>
  <w:style w:type="paragraph" w:customStyle="1" w:styleId="AB780DCD35284D95BB0A9FA9E613CEAF">
    <w:name w:val="AB780DCD35284D95BB0A9FA9E613CEAF"/>
  </w:style>
  <w:style w:type="paragraph" w:customStyle="1" w:styleId="44A664B0AE404AA9BA195EFA76FD40D7">
    <w:name w:val="44A664B0AE404AA9BA195EFA76FD40D7"/>
  </w:style>
  <w:style w:type="paragraph" w:customStyle="1" w:styleId="25C4780BD0C24F93B2B99D3726BB7235">
    <w:name w:val="25C4780BD0C24F93B2B99D3726BB7235"/>
  </w:style>
  <w:style w:type="paragraph" w:customStyle="1" w:styleId="5C901C4951B2462B8515038519B31261">
    <w:name w:val="5C901C4951B2462B8515038519B31261"/>
  </w:style>
  <w:style w:type="paragraph" w:customStyle="1" w:styleId="769AECCE009745A0B410F629D4315C1E">
    <w:name w:val="769AECCE009745A0B410F629D4315C1E"/>
  </w:style>
  <w:style w:type="paragraph" w:customStyle="1" w:styleId="DB0FBA60E0154B35848341BE4E83427C">
    <w:name w:val="DB0FBA60E0154B35848341BE4E83427C"/>
  </w:style>
  <w:style w:type="paragraph" w:customStyle="1" w:styleId="2C0CDD96F6C1416689D126B03A8367A2">
    <w:name w:val="2C0CDD96F6C1416689D126B03A8367A2"/>
  </w:style>
  <w:style w:type="paragraph" w:customStyle="1" w:styleId="0E5CC20816E241F5B80846EC81FE145A">
    <w:name w:val="0E5CC20816E241F5B80846EC81FE145A"/>
  </w:style>
  <w:style w:type="paragraph" w:customStyle="1" w:styleId="F4278B42BC974A91B6EA913C05BECF43">
    <w:name w:val="F4278B42BC974A91B6EA913C05BECF43"/>
  </w:style>
  <w:style w:type="paragraph" w:customStyle="1" w:styleId="A06D30A4F78E4C8BB89633A434D48E51">
    <w:name w:val="A06D30A4F78E4C8BB89633A434D48E51"/>
  </w:style>
  <w:style w:type="paragraph" w:customStyle="1" w:styleId="919B516FCA7845A6BE12DBAD02A6B3F9">
    <w:name w:val="919B516FCA7845A6BE12DBAD02A6B3F9"/>
  </w:style>
  <w:style w:type="paragraph" w:customStyle="1" w:styleId="0AB950A3CA124563B37C2B676DD221AD">
    <w:name w:val="0AB950A3CA124563B37C2B676DD221AD"/>
  </w:style>
  <w:style w:type="paragraph" w:customStyle="1" w:styleId="D20C76CA34F94062953A4A45AEF3DC1D">
    <w:name w:val="D20C76CA34F94062953A4A45AEF3DC1D"/>
  </w:style>
  <w:style w:type="paragraph" w:customStyle="1" w:styleId="ADE916AD807740ACB9B1871292513470">
    <w:name w:val="ADE916AD807740ACB9B1871292513470"/>
  </w:style>
  <w:style w:type="paragraph" w:customStyle="1" w:styleId="51197997E5A64D8EB781520D93E5405B">
    <w:name w:val="51197997E5A64D8EB781520D93E5405B"/>
  </w:style>
  <w:style w:type="paragraph" w:customStyle="1" w:styleId="13316501C2A44159A4D56B164A4D1F0E">
    <w:name w:val="13316501C2A44159A4D56B164A4D1F0E"/>
  </w:style>
  <w:style w:type="paragraph" w:customStyle="1" w:styleId="69EA24480B8F4F51B12261FAE1D0AB12">
    <w:name w:val="69EA24480B8F4F51B12261FAE1D0AB12"/>
  </w:style>
  <w:style w:type="paragraph" w:customStyle="1" w:styleId="8AA8009EFFCD466EBE44F85C4339BCF5">
    <w:name w:val="8AA8009EFFCD466EBE44F85C4339BCF5"/>
  </w:style>
  <w:style w:type="paragraph" w:customStyle="1" w:styleId="80A6693408304BB2940F70023290C8B6">
    <w:name w:val="80A6693408304BB2940F70023290C8B6"/>
  </w:style>
  <w:style w:type="paragraph" w:customStyle="1" w:styleId="C636893CC5D4456ABC4779A5A9F97C10">
    <w:name w:val="C636893CC5D4456ABC4779A5A9F97C10"/>
  </w:style>
  <w:style w:type="paragraph" w:customStyle="1" w:styleId="66A15EFEE6D945268FE30FE40FD5B990">
    <w:name w:val="66A15EFEE6D945268FE30FE40FD5B990"/>
  </w:style>
  <w:style w:type="paragraph" w:customStyle="1" w:styleId="DF079E638821497B91A1526700424411">
    <w:name w:val="DF079E638821497B91A1526700424411"/>
  </w:style>
  <w:style w:type="paragraph" w:customStyle="1" w:styleId="03FAF739D82F4E75B770842FA1E2EBF8">
    <w:name w:val="03FAF739D82F4E75B770842FA1E2EBF8"/>
  </w:style>
  <w:style w:type="paragraph" w:customStyle="1" w:styleId="D16FAA2C9A734976B58B1F99038FF75D">
    <w:name w:val="D16FAA2C9A734976B58B1F99038FF75D"/>
  </w:style>
  <w:style w:type="paragraph" w:customStyle="1" w:styleId="12F8C868E9B84B358A87A830A38B6A48">
    <w:name w:val="12F8C868E9B84B358A87A830A38B6A48"/>
  </w:style>
  <w:style w:type="paragraph" w:customStyle="1" w:styleId="AC546A42410E4F318DF4D586B784FB22">
    <w:name w:val="AC546A42410E4F318DF4D586B784FB22"/>
  </w:style>
  <w:style w:type="paragraph" w:customStyle="1" w:styleId="26C3043E785B4CC9B9A25009B84DEB85">
    <w:name w:val="26C3043E785B4CC9B9A25009B84DEB85"/>
  </w:style>
  <w:style w:type="paragraph" w:customStyle="1" w:styleId="DB8DE198949A4CD2A0E6E3540C161398">
    <w:name w:val="DB8DE198949A4CD2A0E6E3540C161398"/>
  </w:style>
  <w:style w:type="paragraph" w:customStyle="1" w:styleId="9A66CFDD1BDB4C2F9AE43FEC4BDEE5EA">
    <w:name w:val="9A66CFDD1BDB4C2F9AE43FEC4BDEE5EA"/>
  </w:style>
  <w:style w:type="paragraph" w:customStyle="1" w:styleId="167C04B9BDA9441FB6C480A875D15CA8">
    <w:name w:val="167C04B9BDA9441FB6C480A875D15CA8"/>
  </w:style>
  <w:style w:type="paragraph" w:customStyle="1" w:styleId="C30661043420437F899DB44C4007A5DC">
    <w:name w:val="C30661043420437F899DB44C4007A5DC"/>
  </w:style>
  <w:style w:type="paragraph" w:customStyle="1" w:styleId="03051668D70B4D17B230AC6B3B805A9A">
    <w:name w:val="03051668D70B4D17B230AC6B3B805A9A"/>
  </w:style>
  <w:style w:type="paragraph" w:customStyle="1" w:styleId="D3ED1AB6CDC049D6B9DC0F2BBBC74EAB">
    <w:name w:val="D3ED1AB6CDC049D6B9DC0F2BBBC74EAB"/>
  </w:style>
  <w:style w:type="paragraph" w:customStyle="1" w:styleId="125B318204C74EE8B67B017FED965CC1">
    <w:name w:val="125B318204C74EE8B67B017FED965CC1"/>
  </w:style>
  <w:style w:type="paragraph" w:customStyle="1" w:styleId="3E57DAAA5F6D46DC85894DA05FFF8777">
    <w:name w:val="3E57DAAA5F6D46DC85894DA05FFF8777"/>
  </w:style>
  <w:style w:type="paragraph" w:customStyle="1" w:styleId="A0D152DA96DB4D2CB4E7B46B04425B89">
    <w:name w:val="A0D152DA96DB4D2CB4E7B46B04425B89"/>
  </w:style>
  <w:style w:type="paragraph" w:customStyle="1" w:styleId="0A7C551A09EB439384390CA48E96D47A">
    <w:name w:val="0A7C551A09EB439384390CA48E96D47A"/>
  </w:style>
  <w:style w:type="paragraph" w:customStyle="1" w:styleId="410A162E0EB7491CAC14D30424C6A7CE">
    <w:name w:val="410A162E0EB7491CAC14D30424C6A7CE"/>
  </w:style>
  <w:style w:type="paragraph" w:customStyle="1" w:styleId="505AC73313374453BB6B720735846359">
    <w:name w:val="505AC73313374453BB6B720735846359"/>
  </w:style>
  <w:style w:type="paragraph" w:customStyle="1" w:styleId="4434724C505647DD8EF23883B007B5CA">
    <w:name w:val="4434724C505647DD8EF23883B007B5CA"/>
  </w:style>
  <w:style w:type="paragraph" w:customStyle="1" w:styleId="3BB8AA192D874AD48FDF12AA42F090E8">
    <w:name w:val="3BB8AA192D874AD48FDF12AA42F090E8"/>
  </w:style>
  <w:style w:type="paragraph" w:customStyle="1" w:styleId="3FCDD0068EBF41959D746F660C53E4FC">
    <w:name w:val="3FCDD0068EBF41959D746F660C53E4FC"/>
  </w:style>
  <w:style w:type="paragraph" w:customStyle="1" w:styleId="BFA17212FBD34313A8B15D4AE62DE1AE">
    <w:name w:val="BFA17212FBD34313A8B15D4AE62DE1AE"/>
  </w:style>
  <w:style w:type="paragraph" w:customStyle="1" w:styleId="14BDE56D24894AC38DB1EB25150CBEF0">
    <w:name w:val="14BDE56D24894AC38DB1EB25150CBEF0"/>
  </w:style>
  <w:style w:type="paragraph" w:customStyle="1" w:styleId="6111531FC4B1456A962DC93E3CAEF5D4">
    <w:name w:val="6111531FC4B1456A962DC93E3CAEF5D4"/>
  </w:style>
  <w:style w:type="paragraph" w:customStyle="1" w:styleId="1318CB8E52FC4D8C9BA7F886E477CE5E">
    <w:name w:val="1318CB8E52FC4D8C9BA7F886E477CE5E"/>
  </w:style>
  <w:style w:type="paragraph" w:customStyle="1" w:styleId="B5C2DABB9B9B4E35A2103C8E142AF9B1">
    <w:name w:val="B5C2DABB9B9B4E35A2103C8E142AF9B1"/>
  </w:style>
  <w:style w:type="paragraph" w:customStyle="1" w:styleId="E937E0B964ED457695A45FCA834A8364">
    <w:name w:val="E937E0B964ED457695A45FCA834A8364"/>
  </w:style>
  <w:style w:type="paragraph" w:customStyle="1" w:styleId="3526041DEFFD46CDAA4627A6B1B29C24">
    <w:name w:val="3526041DEFFD46CDAA4627A6B1B29C24"/>
  </w:style>
  <w:style w:type="paragraph" w:customStyle="1" w:styleId="2A4B6DB2BE3C41FC8E8D977143B8D882">
    <w:name w:val="2A4B6DB2BE3C41FC8E8D977143B8D882"/>
  </w:style>
  <w:style w:type="paragraph" w:customStyle="1" w:styleId="B2882F24D9134A6E8C4A66DCB1162188">
    <w:name w:val="B2882F24D9134A6E8C4A66DCB1162188"/>
  </w:style>
  <w:style w:type="paragraph" w:customStyle="1" w:styleId="2FEB100522844866A3BA63D0A09428C2">
    <w:name w:val="2FEB100522844866A3BA63D0A09428C2"/>
  </w:style>
  <w:style w:type="paragraph" w:customStyle="1" w:styleId="5653CA58989B4CC78DFD83727B8CDEE5">
    <w:name w:val="5653CA58989B4CC78DFD83727B8CDEE5"/>
  </w:style>
  <w:style w:type="paragraph" w:customStyle="1" w:styleId="1767F0076B3F4B919A0EAA54D12C494E">
    <w:name w:val="1767F0076B3F4B919A0EAA54D12C494E"/>
  </w:style>
  <w:style w:type="paragraph" w:customStyle="1" w:styleId="5C606E9E36A2433DA60D5EB2096D18EE">
    <w:name w:val="5C606E9E36A2433DA60D5EB2096D18EE"/>
  </w:style>
  <w:style w:type="paragraph" w:customStyle="1" w:styleId="FB3607381A4D4D9F8BDF15104025C372">
    <w:name w:val="FB3607381A4D4D9F8BDF15104025C372"/>
  </w:style>
  <w:style w:type="paragraph" w:customStyle="1" w:styleId="7205017861F94751ABF7E6D791D770EE">
    <w:name w:val="7205017861F94751ABF7E6D791D770EE"/>
  </w:style>
  <w:style w:type="paragraph" w:customStyle="1" w:styleId="71EF2731EAAC41CD8183CED7E6426F83">
    <w:name w:val="71EF2731EAAC41CD8183CED7E6426F83"/>
  </w:style>
  <w:style w:type="paragraph" w:customStyle="1" w:styleId="04502C27E3244F72B4A49EE68C88371D">
    <w:name w:val="04502C27E3244F72B4A49EE68C88371D"/>
  </w:style>
  <w:style w:type="paragraph" w:customStyle="1" w:styleId="A55839BF13104DE5B16DE3475759C2C9">
    <w:name w:val="A55839BF13104DE5B16DE3475759C2C9"/>
  </w:style>
  <w:style w:type="paragraph" w:customStyle="1" w:styleId="0AF96CC2347D479F931999907F0C6B69">
    <w:name w:val="0AF96CC2347D479F931999907F0C6B69"/>
  </w:style>
  <w:style w:type="paragraph" w:customStyle="1" w:styleId="5749CD7BDB0C49C3AF0C19FC99270295">
    <w:name w:val="5749CD7BDB0C49C3AF0C19FC99270295"/>
  </w:style>
  <w:style w:type="paragraph" w:customStyle="1" w:styleId="7BB7B97E9C4D47B5A8BEB6F2C3D08ECD">
    <w:name w:val="7BB7B97E9C4D47B5A8BEB6F2C3D08ECD"/>
  </w:style>
  <w:style w:type="paragraph" w:customStyle="1" w:styleId="4EDCD2FC95304CE680588263C08A597C">
    <w:name w:val="4EDCD2FC95304CE680588263C08A597C"/>
  </w:style>
  <w:style w:type="paragraph" w:customStyle="1" w:styleId="20DC47F7BD5245CCA9E66BB0168F06C4">
    <w:name w:val="20DC47F7BD5245CCA9E66BB0168F06C4"/>
  </w:style>
  <w:style w:type="character" w:styleId="Plassholdertekst">
    <w:name w:val="Placeholder Text"/>
    <w:basedOn w:val="Standardskriftforavsnitt"/>
    <w:uiPriority w:val="2"/>
    <w:rPr>
      <w:i/>
      <w:iCs/>
      <w:color w:val="808080"/>
    </w:rPr>
  </w:style>
  <w:style w:type="paragraph" w:customStyle="1" w:styleId="6012F7B45D8541A4ADB7E34A2FD7217C">
    <w:name w:val="6012F7B45D8541A4ADB7E34A2FD7217C"/>
  </w:style>
  <w:style w:type="paragraph" w:customStyle="1" w:styleId="B34E4D2420EE474ABEB0DB25786D6FB3">
    <w:name w:val="B34E4D2420EE474ABEB0DB25786D6FB3"/>
  </w:style>
  <w:style w:type="paragraph" w:customStyle="1" w:styleId="42804C81EC9B4C71924A2594876E3C9E">
    <w:name w:val="42804C81EC9B4C71924A2594876E3C9E"/>
  </w:style>
  <w:style w:type="paragraph" w:customStyle="1" w:styleId="F2866A2B633841CA9934BACBABD48D15">
    <w:name w:val="F2866A2B633841CA9934BACBABD48D15"/>
  </w:style>
  <w:style w:type="paragraph" w:customStyle="1" w:styleId="7B08F73CCAD346679C0496687800A22E">
    <w:name w:val="7B08F73CCAD346679C0496687800A22E"/>
  </w:style>
  <w:style w:type="paragraph" w:customStyle="1" w:styleId="FC476611B5E64221993E5D511EF297FA">
    <w:name w:val="FC476611B5E64221993E5D511EF297FA"/>
  </w:style>
  <w:style w:type="paragraph" w:customStyle="1" w:styleId="BC9229AEEC2E4C4B820A2D9C754F9784">
    <w:name w:val="BC9229AEEC2E4C4B820A2D9C754F9784"/>
  </w:style>
  <w:style w:type="paragraph" w:customStyle="1" w:styleId="6A5545990A6D4DC19E0054568855789E">
    <w:name w:val="6A5545990A6D4DC19E0054568855789E"/>
  </w:style>
  <w:style w:type="paragraph" w:customStyle="1" w:styleId="05F733DB307A430B829C34E4ABFECF03">
    <w:name w:val="05F733DB307A430B829C34E4ABFECF03"/>
  </w:style>
  <w:style w:type="paragraph" w:customStyle="1" w:styleId="00D38696ED0B4FCBBB062644C979D2AF">
    <w:name w:val="00D38696ED0B4FCBBB062644C979D2AF"/>
  </w:style>
  <w:style w:type="paragraph" w:customStyle="1" w:styleId="D184322F9FC14F7C95679DE9C0957823">
    <w:name w:val="D184322F9FC14F7C95679DE9C0957823"/>
  </w:style>
  <w:style w:type="paragraph" w:customStyle="1" w:styleId="1C872B8A90114C7CB0A3D4AC4E621193">
    <w:name w:val="1C872B8A90114C7CB0A3D4AC4E621193"/>
  </w:style>
  <w:style w:type="paragraph" w:customStyle="1" w:styleId="96941EC869004956BA61749EB8342A66">
    <w:name w:val="96941EC869004956BA61749EB8342A66"/>
  </w:style>
  <w:style w:type="paragraph" w:customStyle="1" w:styleId="20BB8383B16C4539BFA8FAE37643661F">
    <w:name w:val="20BB8383B16C4539BFA8FAE37643661F"/>
  </w:style>
  <w:style w:type="paragraph" w:customStyle="1" w:styleId="E20F48B685214FEAA78DC31B21FB3F69">
    <w:name w:val="E20F48B685214FEAA78DC31B21FB3F69"/>
  </w:style>
  <w:style w:type="paragraph" w:customStyle="1" w:styleId="BCD61D1D29834B3A82A95334E7DE4E7C">
    <w:name w:val="BCD61D1D29834B3A82A95334E7DE4E7C"/>
  </w:style>
  <w:style w:type="paragraph" w:customStyle="1" w:styleId="F7393369A6C14CBC917CF455080A555E">
    <w:name w:val="F7393369A6C14CBC917CF455080A555E"/>
  </w:style>
  <w:style w:type="paragraph" w:customStyle="1" w:styleId="0F506C54AC624929B5F64DFF37F9F13C">
    <w:name w:val="0F506C54AC624929B5F64DFF37F9F13C"/>
  </w:style>
  <w:style w:type="paragraph" w:customStyle="1" w:styleId="CFE1DBA161A64FEAA535C04844A613A4">
    <w:name w:val="CFE1DBA161A64FEAA535C04844A613A4"/>
  </w:style>
  <w:style w:type="paragraph" w:customStyle="1" w:styleId="FAD6F069075E4BBFA7011C735F4A2D34">
    <w:name w:val="FAD6F069075E4BBFA7011C735F4A2D34"/>
  </w:style>
  <w:style w:type="paragraph" w:customStyle="1" w:styleId="B24DEE2A950F41C7AFF9DC78DCEA40F8">
    <w:name w:val="B24DEE2A950F41C7AFF9DC78DCEA40F8"/>
  </w:style>
  <w:style w:type="paragraph" w:customStyle="1" w:styleId="6A33840376A2431DA123EF90201A11B9">
    <w:name w:val="6A33840376A2431DA123EF90201A11B9"/>
  </w:style>
  <w:style w:type="paragraph" w:customStyle="1" w:styleId="DAE1F914F7014393A5AEB9ACC05BB250">
    <w:name w:val="DAE1F914F7014393A5AEB9ACC05BB250"/>
  </w:style>
  <w:style w:type="paragraph" w:customStyle="1" w:styleId="DE4BE4101400479E9BC0CF5475EF8C3E">
    <w:name w:val="DE4BE4101400479E9BC0CF5475EF8C3E"/>
  </w:style>
  <w:style w:type="paragraph" w:customStyle="1" w:styleId="ADDCFD0652744E6DB64A268A5DFF7062">
    <w:name w:val="ADDCFD0652744E6DB64A268A5DFF7062"/>
  </w:style>
  <w:style w:type="paragraph" w:customStyle="1" w:styleId="FFCDD888FA84478BB6CDEFE5D839ABE0">
    <w:name w:val="FFCDD888FA84478BB6CDEFE5D839ABE0"/>
  </w:style>
  <w:style w:type="paragraph" w:customStyle="1" w:styleId="C5AD9BACBFA347658DBB792B1A63FC4A">
    <w:name w:val="C5AD9BACBFA347658DBB792B1A63FC4A"/>
  </w:style>
  <w:style w:type="paragraph" w:customStyle="1" w:styleId="6EE719F3506640FDB1D0079E935DB71C">
    <w:name w:val="6EE719F3506640FDB1D0079E935DB71C"/>
  </w:style>
  <w:style w:type="paragraph" w:customStyle="1" w:styleId="AAC1BF3638134DFD8B63BE9829E84254">
    <w:name w:val="AAC1BF3638134DFD8B63BE9829E84254"/>
  </w:style>
  <w:style w:type="paragraph" w:customStyle="1" w:styleId="49F934F31CAF4057A2B0E32918396F9E">
    <w:name w:val="49F934F31CAF4057A2B0E32918396F9E"/>
  </w:style>
  <w:style w:type="paragraph" w:customStyle="1" w:styleId="7E12230E5BE642268A375D4FE36B6420">
    <w:name w:val="7E12230E5BE642268A375D4FE36B6420"/>
  </w:style>
  <w:style w:type="paragraph" w:customStyle="1" w:styleId="CD3691035F3148A391B7B40B6D2ACF2E">
    <w:name w:val="CD3691035F3148A391B7B40B6D2ACF2E"/>
  </w:style>
  <w:style w:type="paragraph" w:customStyle="1" w:styleId="7AB60FDC61D64E75BB82195821B9E4B2">
    <w:name w:val="7AB60FDC61D64E75BB82195821B9E4B2"/>
  </w:style>
  <w:style w:type="paragraph" w:customStyle="1" w:styleId="B70F6344A976400983CFCBCD5FBC62B7">
    <w:name w:val="B70F6344A976400983CFCBCD5FBC62B7"/>
    <w:rsid w:val="0052667E"/>
  </w:style>
  <w:style w:type="paragraph" w:customStyle="1" w:styleId="1F2EB25C650A49EF80F247DF8D2BC734">
    <w:name w:val="1F2EB25C650A49EF80F247DF8D2BC734"/>
    <w:rsid w:val="0052667E"/>
  </w:style>
  <w:style w:type="paragraph" w:customStyle="1" w:styleId="9BCD07D03CE94ED9B2A2DE92B07862F6">
    <w:name w:val="9BCD07D03CE94ED9B2A2DE92B07862F6"/>
    <w:rsid w:val="0052667E"/>
  </w:style>
  <w:style w:type="paragraph" w:customStyle="1" w:styleId="EDDE004363E84113809BA10493786A10">
    <w:name w:val="EDDE004363E84113809BA10493786A10"/>
    <w:rsid w:val="0052667E"/>
  </w:style>
  <w:style w:type="paragraph" w:customStyle="1" w:styleId="31936010E680417C8C2161A189106D94">
    <w:name w:val="31936010E680417C8C2161A189106D94"/>
    <w:rsid w:val="0052667E"/>
  </w:style>
  <w:style w:type="paragraph" w:customStyle="1" w:styleId="803B9071027648FC85CCFE4C8306683F">
    <w:name w:val="803B9071027648FC85CCFE4C8306683F"/>
    <w:rsid w:val="0052667E"/>
  </w:style>
  <w:style w:type="paragraph" w:customStyle="1" w:styleId="CA6A0A7EAAC248419AAAD9B862854F30">
    <w:name w:val="CA6A0A7EAAC248419AAAD9B862854F30"/>
    <w:rsid w:val="0052667E"/>
  </w:style>
  <w:style w:type="paragraph" w:customStyle="1" w:styleId="A7779C9FBFAB4DC791D95A1B6E7C97F4">
    <w:name w:val="A7779C9FBFAB4DC791D95A1B6E7C97F4"/>
    <w:rsid w:val="0052667E"/>
  </w:style>
  <w:style w:type="paragraph" w:customStyle="1" w:styleId="F08AEA70A6F045C19972EA764C202FFA">
    <w:name w:val="F08AEA70A6F045C19972EA764C202FFA"/>
    <w:rsid w:val="0052667E"/>
  </w:style>
  <w:style w:type="paragraph" w:customStyle="1" w:styleId="EB7D2B8F0B9746969E471CCF25F5C022">
    <w:name w:val="EB7D2B8F0B9746969E471CCF25F5C022"/>
    <w:rsid w:val="0052667E"/>
  </w:style>
  <w:style w:type="paragraph" w:customStyle="1" w:styleId="E6A7EF1A89194CBE957619161C92E208">
    <w:name w:val="E6A7EF1A89194CBE957619161C92E208"/>
    <w:rsid w:val="0052667E"/>
  </w:style>
  <w:style w:type="paragraph" w:customStyle="1" w:styleId="48A8C08B528943F294793DF2C2E3FBE1">
    <w:name w:val="48A8C08B528943F294793DF2C2E3FBE1"/>
    <w:rsid w:val="0052667E"/>
  </w:style>
  <w:style w:type="paragraph" w:customStyle="1" w:styleId="5E5B6289307847738272A1A4D086971D">
    <w:name w:val="5E5B6289307847738272A1A4D086971D"/>
    <w:rsid w:val="0052667E"/>
  </w:style>
  <w:style w:type="paragraph" w:customStyle="1" w:styleId="F2866FDEEE6C4698917F3E83868BCCF0">
    <w:name w:val="F2866FDEEE6C4698917F3E83868BCCF0"/>
    <w:rsid w:val="0052667E"/>
  </w:style>
  <w:style w:type="paragraph" w:customStyle="1" w:styleId="5D98CDCB0003455D90D3BC3AE6D8F730">
    <w:name w:val="5D98CDCB0003455D90D3BC3AE6D8F730"/>
    <w:rsid w:val="00ED1099"/>
  </w:style>
  <w:style w:type="paragraph" w:customStyle="1" w:styleId="8E207D13EC3441C2B2FF4FBA57EF4EC4">
    <w:name w:val="8E207D13EC3441C2B2FF4FBA57EF4EC4"/>
    <w:rsid w:val="00ED10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936be1-b591-4e49-9762-19321271298d" xsi:nil="true"/>
    <lcf76f155ced4ddcb4097134ff3c332f xmlns="49a72ef7-ac57-4823-9b03-9adb294fb9b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7E175608B08545B6E5702ED9187D51" ma:contentTypeVersion="13" ma:contentTypeDescription="Opprett et nytt dokument." ma:contentTypeScope="" ma:versionID="d4729b3704882d3abf896aca29a4316f">
  <xsd:schema xmlns:xsd="http://www.w3.org/2001/XMLSchema" xmlns:xs="http://www.w3.org/2001/XMLSchema" xmlns:p="http://schemas.microsoft.com/office/2006/metadata/properties" xmlns:ns2="49a72ef7-ac57-4823-9b03-9adb294fb9b3" xmlns:ns3="4d936be1-b591-4e49-9762-19321271298d" targetNamespace="http://schemas.microsoft.com/office/2006/metadata/properties" ma:root="true" ma:fieldsID="99531bc0c3d19dff71fa4b6705964596" ns2:_="" ns3:_="">
    <xsd:import namespace="49a72ef7-ac57-4823-9b03-9adb294fb9b3"/>
    <xsd:import namespace="4d936be1-b591-4e49-9762-1932127129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72ef7-ac57-4823-9b03-9adb294fb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emerkelapper" ma:readOnly="false" ma:fieldId="{5cf76f15-5ced-4ddc-b409-7134ff3c332f}" ma:taxonomyMulti="true" ma:sspId="cca3d5cd-8fbc-4bce-b34a-097831220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36be1-b591-4e49-9762-1932127129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94604af-dd0b-4ce6-9d4c-1149ce2af130}" ma:internalName="TaxCatchAll" ma:showField="CatchAllData" ma:web="4d936be1-b591-4e49-9762-1932127129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CD15E2-0B6C-4A5F-B5BD-9951C88499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707B1-9257-4045-914E-A0B6C4D2DB7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49a72ef7-ac57-4823-9b03-9adb294fb9b3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51E348D-2800-4AF4-A95E-994DCB4EFDD5}"/>
</file>

<file path=customXml/itemProps5.xml><?xml version="1.0" encoding="utf-8"?>
<ds:datastoreItem xmlns:ds="http://schemas.openxmlformats.org/officeDocument/2006/customXml" ds:itemID="{B733409B-4E12-4263-A763-29DAE35A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Taktisk markedsføringsplan for bedrift</Template>
  <TotalTime>1</TotalTime>
  <Pages>2</Pages>
  <Words>166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industritoppen 1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Serviceavtale for tekniske anlegg – arendal og omegn saprekasse</dc:subject>
  <dc:creator>Trond</dc:creator>
  <cp:keywords>Sjekkliste kanalarbeider ventilasjon</cp:keywords>
  <cp:lastModifiedBy>Trond Rune Nilsen</cp:lastModifiedBy>
  <cp:revision>2</cp:revision>
  <cp:lastPrinted>2019-12-08T19:28:00Z</cp:lastPrinted>
  <dcterms:created xsi:type="dcterms:W3CDTF">2019-12-08T19:29:00Z</dcterms:created>
  <dcterms:modified xsi:type="dcterms:W3CDTF">2019-12-08T19:29:00Z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0x0101009A7E175608B08545B6E5702ED9187D51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MediaServiceImageTags">
    <vt:lpwstr/>
  </property>
</Properties>
</file>