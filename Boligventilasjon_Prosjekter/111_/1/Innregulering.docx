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FFC000"/>
          <w:sz w:val="44"/>
          <w:szCs w:val="44"/>
          <w:lang w:val="nb-NO"/>
        </w:rPr>
        <w:alias w:val="Skriv inn tittel:"/>
        <w:tag w:val=""/>
        <w:id w:val="390237733"/>
        <w:placeholder>
          <w:docPart w:val="8E207D13EC3441C2B2FF4FBA57EF4EC4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Content>
        <w:p w14:paraId="268D14FF" w14:textId="33D68A76" w:rsidR="002A0044" w:rsidRPr="00C9745B" w:rsidRDefault="00C9745B" w:rsidP="002A0044">
          <w:pPr>
            <w:pStyle w:val="Overskrift1"/>
            <w:rPr>
              <w:b/>
              <w:sz w:val="24"/>
              <w:szCs w:val="22"/>
              <w:lang w:val="nb-NO"/>
            </w:rPr>
          </w:pPr>
          <w:r w:rsidRPr="00C9745B">
            <w:rPr>
              <w:color w:val="FFC000"/>
              <w:sz w:val="44"/>
              <w:szCs w:val="44"/>
              <w:lang w:val="nb-NO"/>
            </w:rPr>
            <w:t>innreguleringsrapport</w:t>
          </w:r>
          <w:r w:rsidR="006F04B0" w:rsidRPr="00C9745B">
            <w:rPr>
              <w:color w:val="FFC000"/>
              <w:sz w:val="44"/>
              <w:szCs w:val="44"/>
              <w:lang w:val="nb-NO"/>
            </w:rPr>
            <w:t xml:space="preserve"> ventilasjon</w:t>
          </w:r>
        </w:p>
      </w:sdtContent>
    </w:sdt>
    <w:tbl>
      <w:tblPr>
        <w:tblStyle w:val="Rutenettabell1lysuthevingsfarge21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Oversikt over plan"/>
      </w:tblPr>
      <w:tblGrid>
        <w:gridCol w:w="2422"/>
        <w:gridCol w:w="6604"/>
      </w:tblGrid>
      <w:tr w:rsidR="0030290B" w:rsidRPr="00AC00DD" w14:paraId="0A9EACE7" w14:textId="77777777" w:rsidTr="00CB3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tcBorders>
              <w:left w:val="nil"/>
            </w:tcBorders>
          </w:tcPr>
          <w:p w14:paraId="2D71D372" w14:textId="6393AEBE" w:rsidR="0030290B" w:rsidRPr="00AC00DD" w:rsidRDefault="00CB3467" w:rsidP="00D965C3">
            <w:pPr>
              <w:rPr>
                <w:lang w:val="nb-NO"/>
              </w:rPr>
            </w:pPr>
            <w:r>
              <w:rPr>
                <w:lang w:val="nb-NO"/>
              </w:rPr>
              <w:t>Kunde</w:t>
            </w:r>
            <w:r>
              <w:rPr>
                <w:lang w:val="nb-NO"/>
              </w:rPr>
              <w:t>:</w:t>
            </w:r>
          </w:p>
        </w:tc>
        <w:tc>
          <w:tcPr>
            <w:tcW w:w="6604" w:type="dxa"/>
            <w:tcBorders>
              <w:right w:val="nil"/>
            </w:tcBorders>
          </w:tcPr>
          <w:p w14:paraId="02C9967B" w14:textId="655CA31E" w:rsidR="0030290B" w:rsidRPr="00AC00DD" w:rsidRDefault="0030290B" w:rsidP="000353D5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CB3467" w:rsidRPr="00AC00DD" w14:paraId="2F60AD69" w14:textId="77777777" w:rsidTr="00CB3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tcBorders>
              <w:left w:val="nil"/>
            </w:tcBorders>
          </w:tcPr>
          <w:p w14:paraId="62230883" w14:textId="7904F87F" w:rsidR="00CB3467" w:rsidRDefault="00CB3467" w:rsidP="00D965C3">
            <w:pPr>
              <w:rPr>
                <w:lang w:val="nb-NO"/>
              </w:rPr>
            </w:pPr>
            <w:r>
              <w:rPr>
                <w:lang w:val="nb-NO"/>
              </w:rPr>
              <w:t>Anleggsadresse:</w:t>
            </w:r>
          </w:p>
        </w:tc>
        <w:tc>
          <w:tcPr>
            <w:tcW w:w="6604" w:type="dxa"/>
            <w:tcBorders>
              <w:right w:val="nil"/>
            </w:tcBorders>
          </w:tcPr>
          <w:p w14:paraId="750A836C" w14:textId="77777777" w:rsidR="00CB3467" w:rsidRPr="00AC00DD" w:rsidRDefault="00CB3467" w:rsidP="000353D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30290B" w:rsidRPr="00AC00DD" w14:paraId="1A50C330" w14:textId="77777777" w:rsidTr="00CB3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tcBorders>
              <w:left w:val="nil"/>
            </w:tcBorders>
          </w:tcPr>
          <w:p w14:paraId="045BC096" w14:textId="781E3557" w:rsidR="0030290B" w:rsidRPr="00AC00DD" w:rsidRDefault="00C9745B" w:rsidP="00D965C3">
            <w:pPr>
              <w:rPr>
                <w:lang w:val="nb-NO"/>
              </w:rPr>
            </w:pPr>
            <w:r>
              <w:rPr>
                <w:lang w:val="nb-NO"/>
              </w:rPr>
              <w:t>Systemnummer:</w:t>
            </w:r>
          </w:p>
        </w:tc>
        <w:tc>
          <w:tcPr>
            <w:tcW w:w="6604" w:type="dxa"/>
            <w:tcBorders>
              <w:right w:val="nil"/>
            </w:tcBorders>
          </w:tcPr>
          <w:p w14:paraId="4EF7FA79" w14:textId="2DEAB5A7" w:rsidR="0030290B" w:rsidRPr="00AC00DD" w:rsidRDefault="0030290B" w:rsidP="00D96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30290B" w:rsidRPr="00AC00DD" w14:paraId="545D8F1A" w14:textId="77777777" w:rsidTr="00CB3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tcBorders>
              <w:left w:val="nil"/>
            </w:tcBorders>
          </w:tcPr>
          <w:p w14:paraId="275CC31C" w14:textId="77777777" w:rsidR="0030290B" w:rsidRPr="00AC00DD" w:rsidRDefault="0030290B" w:rsidP="00D965C3">
            <w:pPr>
              <w:rPr>
                <w:lang w:val="nb-NO"/>
              </w:rPr>
            </w:pPr>
            <w:r>
              <w:rPr>
                <w:lang w:val="nb-NO"/>
              </w:rPr>
              <w:t xml:space="preserve">Kontaktperson: </w:t>
            </w:r>
          </w:p>
        </w:tc>
        <w:tc>
          <w:tcPr>
            <w:tcW w:w="6604" w:type="dxa"/>
            <w:tcBorders>
              <w:right w:val="nil"/>
            </w:tcBorders>
          </w:tcPr>
          <w:p w14:paraId="2CB5C544" w14:textId="204795E5" w:rsidR="0030290B" w:rsidRPr="00AC00DD" w:rsidRDefault="0030290B" w:rsidP="00D96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FC6020" w:rsidRPr="00AC00DD" w14:paraId="38CA9021" w14:textId="77777777" w:rsidTr="00CB3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tcBorders>
              <w:left w:val="nil"/>
            </w:tcBorders>
          </w:tcPr>
          <w:p w14:paraId="4DC540C6" w14:textId="2989A54C" w:rsidR="00FC6020" w:rsidRPr="00AC00DD" w:rsidRDefault="00FC6020" w:rsidP="00FC6020">
            <w:pPr>
              <w:rPr>
                <w:lang w:val="nb-NO"/>
              </w:rPr>
            </w:pPr>
            <w:r>
              <w:rPr>
                <w:lang w:val="nb-NO"/>
              </w:rPr>
              <w:t>Aggregat type:</w:t>
            </w:r>
          </w:p>
        </w:tc>
        <w:tc>
          <w:tcPr>
            <w:tcW w:w="6604" w:type="dxa"/>
            <w:tcBorders>
              <w:right w:val="nil"/>
            </w:tcBorders>
          </w:tcPr>
          <w:p w14:paraId="2352C133" w14:textId="6546BA0E" w:rsidR="00FC6020" w:rsidRPr="00F8775B" w:rsidRDefault="00FC6020" w:rsidP="00FC6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6020" w:rsidRPr="00AC00DD" w14:paraId="4346B605" w14:textId="77777777" w:rsidTr="00CB3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tcBorders>
              <w:left w:val="nil"/>
            </w:tcBorders>
          </w:tcPr>
          <w:p w14:paraId="4E080A38" w14:textId="0F8A9562" w:rsidR="00FC6020" w:rsidRPr="00AC00DD" w:rsidRDefault="00FC6020" w:rsidP="00FC6020">
            <w:pPr>
              <w:rPr>
                <w:lang w:val="nb-NO"/>
              </w:rPr>
            </w:pPr>
            <w:r>
              <w:rPr>
                <w:lang w:val="nb-NO"/>
              </w:rPr>
              <w:t xml:space="preserve">Måleinstrument: </w:t>
            </w:r>
          </w:p>
        </w:tc>
        <w:tc>
          <w:tcPr>
            <w:tcW w:w="6604" w:type="dxa"/>
            <w:tcBorders>
              <w:right w:val="nil"/>
            </w:tcBorders>
          </w:tcPr>
          <w:p w14:paraId="257CE415" w14:textId="07E3ED28" w:rsidR="00FC6020" w:rsidRPr="00AC00DD" w:rsidRDefault="00FC6020" w:rsidP="00FC6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FC6020" w:rsidRPr="00AC00DD" w14:paraId="10EA911E" w14:textId="77777777" w:rsidTr="00CB3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tcBorders>
              <w:left w:val="nil"/>
            </w:tcBorders>
          </w:tcPr>
          <w:p w14:paraId="00822176" w14:textId="70997094" w:rsidR="00FC6020" w:rsidRPr="00AC00DD" w:rsidRDefault="00FC6020" w:rsidP="00FC6020">
            <w:pPr>
              <w:rPr>
                <w:lang w:val="nb-NO"/>
              </w:rPr>
            </w:pPr>
            <w:r>
              <w:rPr>
                <w:lang w:val="nb-NO"/>
              </w:rPr>
              <w:t xml:space="preserve">Dato:  </w:t>
            </w:r>
          </w:p>
        </w:tc>
        <w:tc>
          <w:tcPr>
            <w:tcW w:w="6604" w:type="dxa"/>
            <w:tcBorders>
              <w:right w:val="nil"/>
            </w:tcBorders>
          </w:tcPr>
          <w:p w14:paraId="1B4A6AA9" w14:textId="6ACB628A" w:rsidR="00FC6020" w:rsidRPr="00AC00DD" w:rsidRDefault="00FC6020" w:rsidP="00FC6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</w:tbl>
    <w:tbl>
      <w:tblPr>
        <w:tblStyle w:val="Rutenettabell5mrkuthevingsfarge1"/>
        <w:tblpPr w:leftFromText="141" w:rightFromText="141" w:vertAnchor="text" w:horzAnchor="margin" w:tblpY="40"/>
        <w:tblW w:w="9072" w:type="dxa"/>
        <w:tblLook w:val="04A0" w:firstRow="1" w:lastRow="0" w:firstColumn="1" w:lastColumn="0" w:noHBand="0" w:noVBand="1"/>
      </w:tblPr>
      <w:tblGrid>
        <w:gridCol w:w="1951"/>
        <w:gridCol w:w="717"/>
        <w:gridCol w:w="1212"/>
        <w:gridCol w:w="982"/>
        <w:gridCol w:w="1274"/>
        <w:gridCol w:w="1133"/>
        <w:gridCol w:w="1803"/>
      </w:tblGrid>
      <w:tr w:rsidR="00EF3E79" w:rsidRPr="001B33DA" w14:paraId="607C5F7C" w14:textId="77777777" w:rsidTr="00EF3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gridSpan w:val="2"/>
            <w:vMerge w:val="restar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F9F58B1" w14:textId="77777777" w:rsidR="00EF3E79" w:rsidRPr="005E542B" w:rsidRDefault="00EF3E79" w:rsidP="00EF3E79">
            <w:pPr>
              <w:ind w:left="0"/>
              <w:jc w:val="center"/>
              <w:rPr>
                <w:color w:val="auto"/>
                <w:sz w:val="20"/>
                <w:szCs w:val="20"/>
                <w:lang w:val="nb-NO"/>
              </w:rPr>
            </w:pPr>
            <w:r w:rsidRPr="005E542B">
              <w:rPr>
                <w:color w:val="auto"/>
                <w:sz w:val="20"/>
                <w:szCs w:val="20"/>
                <w:lang w:val="nb-NO"/>
              </w:rPr>
              <w:t>Rom / etg</w:t>
            </w:r>
          </w:p>
        </w:tc>
        <w:tc>
          <w:tcPr>
            <w:tcW w:w="219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F1A7044" w14:textId="77777777" w:rsidR="00EF3E79" w:rsidRPr="005E542B" w:rsidRDefault="00EF3E79" w:rsidP="00EF3E79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nb-NO"/>
              </w:rPr>
            </w:pPr>
            <w:r w:rsidRPr="005E542B">
              <w:rPr>
                <w:color w:val="auto"/>
                <w:sz w:val="20"/>
                <w:szCs w:val="20"/>
                <w:lang w:val="nb-NO"/>
              </w:rPr>
              <w:t>Tilluft (m3/t)</w:t>
            </w:r>
          </w:p>
        </w:tc>
        <w:tc>
          <w:tcPr>
            <w:tcW w:w="2407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451C52F" w14:textId="77777777" w:rsidR="00EF3E79" w:rsidRPr="005E542B" w:rsidRDefault="00EF3E79" w:rsidP="00EF3E79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nb-NO"/>
              </w:rPr>
            </w:pPr>
            <w:r w:rsidRPr="005E542B">
              <w:rPr>
                <w:color w:val="auto"/>
                <w:sz w:val="20"/>
                <w:szCs w:val="20"/>
                <w:lang w:val="nb-NO"/>
              </w:rPr>
              <w:t>Avtrekk (m3/t)</w:t>
            </w:r>
          </w:p>
        </w:tc>
        <w:tc>
          <w:tcPr>
            <w:tcW w:w="1803" w:type="dxa"/>
            <w:vMerge w:val="restar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00665CF" w14:textId="77777777" w:rsidR="00EF3E79" w:rsidRPr="005E542B" w:rsidRDefault="00EF3E79" w:rsidP="00EF3E79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nb-NO"/>
              </w:rPr>
            </w:pPr>
            <w:r w:rsidRPr="005E542B">
              <w:rPr>
                <w:color w:val="auto"/>
                <w:sz w:val="20"/>
                <w:szCs w:val="20"/>
                <w:lang w:val="nb-NO"/>
              </w:rPr>
              <w:t>Merknad</w:t>
            </w:r>
          </w:p>
        </w:tc>
      </w:tr>
      <w:tr w:rsidR="00EF3E79" w:rsidRPr="001B33DA" w14:paraId="53ED5E0E" w14:textId="77777777" w:rsidTr="00EF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gridSpan w:val="2"/>
            <w:vMerge/>
            <w:tcBorders>
              <w:left w:val="none" w:sz="0" w:space="0" w:color="auto"/>
            </w:tcBorders>
          </w:tcPr>
          <w:p w14:paraId="1E67F51C" w14:textId="77777777" w:rsidR="00EF3E79" w:rsidRDefault="00EF3E79" w:rsidP="00EF3E79">
            <w:pPr>
              <w:ind w:left="0"/>
              <w:jc w:val="center"/>
              <w:rPr>
                <w:sz w:val="20"/>
                <w:szCs w:val="20"/>
                <w:lang w:val="nb-NO"/>
              </w:rPr>
            </w:pPr>
          </w:p>
        </w:tc>
        <w:tc>
          <w:tcPr>
            <w:tcW w:w="1212" w:type="dxa"/>
            <w:shd w:val="clear" w:color="auto" w:fill="94B6D2" w:themeFill="accent1"/>
          </w:tcPr>
          <w:p w14:paraId="1532FD94" w14:textId="77777777" w:rsidR="00EF3E79" w:rsidRPr="005E542B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nb-NO"/>
              </w:rPr>
            </w:pPr>
            <w:r w:rsidRPr="005E542B">
              <w:rPr>
                <w:b/>
                <w:bCs/>
                <w:sz w:val="20"/>
                <w:szCs w:val="20"/>
                <w:lang w:val="nb-NO"/>
              </w:rPr>
              <w:t>Prosjektert</w:t>
            </w:r>
          </w:p>
        </w:tc>
        <w:tc>
          <w:tcPr>
            <w:tcW w:w="982" w:type="dxa"/>
            <w:shd w:val="clear" w:color="auto" w:fill="94B6D2" w:themeFill="accent1"/>
          </w:tcPr>
          <w:p w14:paraId="6036D867" w14:textId="77777777" w:rsidR="00EF3E79" w:rsidRPr="005E542B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nb-NO"/>
              </w:rPr>
            </w:pPr>
            <w:r w:rsidRPr="005E542B">
              <w:rPr>
                <w:b/>
                <w:bCs/>
                <w:sz w:val="20"/>
                <w:szCs w:val="20"/>
                <w:lang w:val="nb-NO"/>
              </w:rPr>
              <w:t>Målt</w:t>
            </w:r>
          </w:p>
        </w:tc>
        <w:tc>
          <w:tcPr>
            <w:tcW w:w="1274" w:type="dxa"/>
            <w:shd w:val="clear" w:color="auto" w:fill="94B6D2" w:themeFill="accent1"/>
          </w:tcPr>
          <w:p w14:paraId="3318C5C1" w14:textId="77777777" w:rsidR="00EF3E79" w:rsidRPr="005E542B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nb-NO"/>
              </w:rPr>
            </w:pPr>
            <w:r w:rsidRPr="005E542B">
              <w:rPr>
                <w:b/>
                <w:bCs/>
                <w:sz w:val="20"/>
                <w:szCs w:val="20"/>
                <w:lang w:val="nb-NO"/>
              </w:rPr>
              <w:t>Prosjektert</w:t>
            </w:r>
          </w:p>
        </w:tc>
        <w:tc>
          <w:tcPr>
            <w:tcW w:w="1133" w:type="dxa"/>
            <w:shd w:val="clear" w:color="auto" w:fill="94B6D2" w:themeFill="accent1"/>
          </w:tcPr>
          <w:p w14:paraId="58674AE3" w14:textId="77777777" w:rsidR="00EF3E79" w:rsidRPr="005E542B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nb-NO"/>
              </w:rPr>
            </w:pPr>
            <w:r w:rsidRPr="005E542B">
              <w:rPr>
                <w:b/>
                <w:bCs/>
                <w:sz w:val="20"/>
                <w:szCs w:val="20"/>
                <w:lang w:val="nb-NO"/>
              </w:rPr>
              <w:t>Målt</w:t>
            </w:r>
          </w:p>
        </w:tc>
        <w:tc>
          <w:tcPr>
            <w:tcW w:w="1803" w:type="dxa"/>
            <w:vMerge/>
          </w:tcPr>
          <w:p w14:paraId="0DB0D523" w14:textId="77777777" w:rsidR="00EF3E79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</w:tr>
      <w:tr w:rsidR="00EF3E79" w:rsidRPr="001B33DA" w14:paraId="22C56E4C" w14:textId="77777777" w:rsidTr="00EF3E79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left w:val="none" w:sz="0" w:space="0" w:color="auto"/>
            </w:tcBorders>
            <w:shd w:val="clear" w:color="auto" w:fill="D4E1ED" w:themeFill="accent1" w:themeFillTint="66"/>
          </w:tcPr>
          <w:p w14:paraId="543E1DB8" w14:textId="77777777" w:rsidR="00EF3E79" w:rsidRPr="002413FD" w:rsidRDefault="00EF3E79" w:rsidP="00EF3E79">
            <w:pPr>
              <w:ind w:left="0"/>
              <w:jc w:val="center"/>
              <w:rPr>
                <w:color w:val="auto"/>
                <w:sz w:val="20"/>
                <w:szCs w:val="20"/>
                <w:lang w:val="nb-NO"/>
              </w:rPr>
            </w:pPr>
          </w:p>
        </w:tc>
        <w:tc>
          <w:tcPr>
            <w:tcW w:w="717" w:type="dxa"/>
            <w:shd w:val="clear" w:color="auto" w:fill="D4E1ED" w:themeFill="accent1" w:themeFillTint="66"/>
          </w:tcPr>
          <w:p w14:paraId="6E07057D" w14:textId="77777777" w:rsidR="00EF3E79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212" w:type="dxa"/>
          </w:tcPr>
          <w:p w14:paraId="1E6A90F6" w14:textId="77777777" w:rsidR="00EF3E79" w:rsidRPr="004A6C85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982" w:type="dxa"/>
          </w:tcPr>
          <w:p w14:paraId="7947ED47" w14:textId="77777777" w:rsidR="00EF3E79" w:rsidRPr="004A6C85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274" w:type="dxa"/>
          </w:tcPr>
          <w:p w14:paraId="5766BAAC" w14:textId="77777777" w:rsidR="00EF3E79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133" w:type="dxa"/>
          </w:tcPr>
          <w:p w14:paraId="1B143852" w14:textId="77777777" w:rsidR="00EF3E79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803" w:type="dxa"/>
          </w:tcPr>
          <w:p w14:paraId="71C1617A" w14:textId="77777777" w:rsidR="00EF3E79" w:rsidRPr="004A6C85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</w:tr>
      <w:tr w:rsidR="00EF3E79" w:rsidRPr="001B33DA" w14:paraId="535A9F2F" w14:textId="77777777" w:rsidTr="00EF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left w:val="none" w:sz="0" w:space="0" w:color="auto"/>
            </w:tcBorders>
            <w:shd w:val="clear" w:color="auto" w:fill="D4E1ED" w:themeFill="accent1" w:themeFillTint="66"/>
          </w:tcPr>
          <w:p w14:paraId="0B251F85" w14:textId="77777777" w:rsidR="00EF3E79" w:rsidRPr="002413FD" w:rsidRDefault="00EF3E79" w:rsidP="00EF3E79">
            <w:pPr>
              <w:ind w:left="0"/>
              <w:jc w:val="center"/>
              <w:rPr>
                <w:color w:val="auto"/>
                <w:sz w:val="20"/>
                <w:szCs w:val="20"/>
                <w:lang w:val="nb-NO"/>
              </w:rPr>
            </w:pPr>
          </w:p>
        </w:tc>
        <w:tc>
          <w:tcPr>
            <w:tcW w:w="717" w:type="dxa"/>
          </w:tcPr>
          <w:p w14:paraId="2A36F6DA" w14:textId="77777777" w:rsidR="00EF3E79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212" w:type="dxa"/>
          </w:tcPr>
          <w:p w14:paraId="19A8D241" w14:textId="77777777" w:rsidR="00EF3E79" w:rsidRPr="004A6C85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982" w:type="dxa"/>
          </w:tcPr>
          <w:p w14:paraId="7C96BEE8" w14:textId="77777777" w:rsidR="00EF3E79" w:rsidRPr="004A6C85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274" w:type="dxa"/>
          </w:tcPr>
          <w:p w14:paraId="3E26CC6F" w14:textId="77777777" w:rsidR="00EF3E79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133" w:type="dxa"/>
          </w:tcPr>
          <w:p w14:paraId="717D856E" w14:textId="77777777" w:rsidR="00EF3E79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803" w:type="dxa"/>
          </w:tcPr>
          <w:p w14:paraId="7774B542" w14:textId="77777777" w:rsidR="00EF3E79" w:rsidRPr="004A6C85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</w:tr>
      <w:tr w:rsidR="00EF3E79" w:rsidRPr="001B33DA" w14:paraId="02771332" w14:textId="77777777" w:rsidTr="00EF3E79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left w:val="none" w:sz="0" w:space="0" w:color="auto"/>
            </w:tcBorders>
            <w:shd w:val="clear" w:color="auto" w:fill="D4E1ED" w:themeFill="accent1" w:themeFillTint="66"/>
          </w:tcPr>
          <w:p w14:paraId="5699B1CD" w14:textId="77777777" w:rsidR="00EF3E79" w:rsidRPr="002413FD" w:rsidRDefault="00EF3E79" w:rsidP="00EF3E79">
            <w:pPr>
              <w:ind w:left="0"/>
              <w:jc w:val="center"/>
              <w:rPr>
                <w:color w:val="auto"/>
                <w:sz w:val="20"/>
                <w:szCs w:val="20"/>
                <w:lang w:val="nb-NO"/>
              </w:rPr>
            </w:pPr>
          </w:p>
        </w:tc>
        <w:tc>
          <w:tcPr>
            <w:tcW w:w="717" w:type="dxa"/>
            <w:shd w:val="clear" w:color="auto" w:fill="D4E1ED" w:themeFill="accent1" w:themeFillTint="66"/>
          </w:tcPr>
          <w:p w14:paraId="6146FC9B" w14:textId="77777777" w:rsidR="00EF3E79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212" w:type="dxa"/>
          </w:tcPr>
          <w:p w14:paraId="7B55BF2A" w14:textId="77777777" w:rsidR="00EF3E79" w:rsidRPr="004A6C85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982" w:type="dxa"/>
          </w:tcPr>
          <w:p w14:paraId="2393ADF0" w14:textId="77777777" w:rsidR="00EF3E79" w:rsidRPr="004A6C85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274" w:type="dxa"/>
          </w:tcPr>
          <w:p w14:paraId="73849771" w14:textId="77777777" w:rsidR="00EF3E79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133" w:type="dxa"/>
          </w:tcPr>
          <w:p w14:paraId="40B2C04A" w14:textId="77777777" w:rsidR="00EF3E79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803" w:type="dxa"/>
          </w:tcPr>
          <w:p w14:paraId="2487A2A3" w14:textId="77777777" w:rsidR="00EF3E79" w:rsidRPr="004A6C85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</w:tr>
      <w:tr w:rsidR="00EF3E79" w:rsidRPr="001B33DA" w14:paraId="76C688D9" w14:textId="77777777" w:rsidTr="00EF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left w:val="none" w:sz="0" w:space="0" w:color="auto"/>
            </w:tcBorders>
            <w:shd w:val="clear" w:color="auto" w:fill="D4E1ED" w:themeFill="accent1" w:themeFillTint="66"/>
          </w:tcPr>
          <w:p w14:paraId="2D281FAF" w14:textId="77777777" w:rsidR="00EF3E79" w:rsidRPr="002413FD" w:rsidRDefault="00EF3E79" w:rsidP="00EF3E79">
            <w:pPr>
              <w:ind w:left="0"/>
              <w:jc w:val="center"/>
              <w:rPr>
                <w:color w:val="auto"/>
                <w:sz w:val="20"/>
                <w:szCs w:val="20"/>
                <w:lang w:val="nb-NO"/>
              </w:rPr>
            </w:pPr>
          </w:p>
        </w:tc>
        <w:tc>
          <w:tcPr>
            <w:tcW w:w="717" w:type="dxa"/>
          </w:tcPr>
          <w:p w14:paraId="77545118" w14:textId="77777777" w:rsidR="00EF3E79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212" w:type="dxa"/>
          </w:tcPr>
          <w:p w14:paraId="78B7F25D" w14:textId="77777777" w:rsidR="00EF3E79" w:rsidRPr="004A6C85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982" w:type="dxa"/>
          </w:tcPr>
          <w:p w14:paraId="43D9C24F" w14:textId="77777777" w:rsidR="00EF3E79" w:rsidRPr="004A6C85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274" w:type="dxa"/>
          </w:tcPr>
          <w:p w14:paraId="14003987" w14:textId="77777777" w:rsidR="00EF3E79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133" w:type="dxa"/>
          </w:tcPr>
          <w:p w14:paraId="67ABA7F0" w14:textId="77777777" w:rsidR="00EF3E79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803" w:type="dxa"/>
          </w:tcPr>
          <w:p w14:paraId="3F568F5C" w14:textId="77777777" w:rsidR="00EF3E79" w:rsidRPr="004A6C85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</w:tr>
      <w:tr w:rsidR="00EF3E79" w:rsidRPr="001B33DA" w14:paraId="6DB598FF" w14:textId="77777777" w:rsidTr="00EF3E79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left w:val="none" w:sz="0" w:space="0" w:color="auto"/>
            </w:tcBorders>
            <w:shd w:val="clear" w:color="auto" w:fill="D4E1ED" w:themeFill="accent1" w:themeFillTint="66"/>
          </w:tcPr>
          <w:p w14:paraId="397CD129" w14:textId="77777777" w:rsidR="00EF3E79" w:rsidRPr="002413FD" w:rsidRDefault="00EF3E79" w:rsidP="00EF3E79">
            <w:pPr>
              <w:ind w:left="0"/>
              <w:jc w:val="center"/>
              <w:rPr>
                <w:color w:val="auto"/>
                <w:sz w:val="20"/>
                <w:szCs w:val="20"/>
                <w:lang w:val="nb-NO"/>
              </w:rPr>
            </w:pPr>
          </w:p>
        </w:tc>
        <w:tc>
          <w:tcPr>
            <w:tcW w:w="717" w:type="dxa"/>
            <w:shd w:val="clear" w:color="auto" w:fill="D4E1ED" w:themeFill="accent1" w:themeFillTint="66"/>
          </w:tcPr>
          <w:p w14:paraId="0470F421" w14:textId="77777777" w:rsidR="00EF3E79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212" w:type="dxa"/>
          </w:tcPr>
          <w:p w14:paraId="7C524E7B" w14:textId="77777777" w:rsidR="00EF3E79" w:rsidRPr="004A6C85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982" w:type="dxa"/>
          </w:tcPr>
          <w:p w14:paraId="7C99C33C" w14:textId="77777777" w:rsidR="00EF3E79" w:rsidRPr="004A6C85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274" w:type="dxa"/>
          </w:tcPr>
          <w:p w14:paraId="31E3CD0F" w14:textId="77777777" w:rsidR="00EF3E79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133" w:type="dxa"/>
          </w:tcPr>
          <w:p w14:paraId="0B3E8075" w14:textId="77777777" w:rsidR="00EF3E79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803" w:type="dxa"/>
          </w:tcPr>
          <w:p w14:paraId="77D2D155" w14:textId="77777777" w:rsidR="00EF3E79" w:rsidRPr="004A6C85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</w:tr>
      <w:tr w:rsidR="00200631" w:rsidRPr="001B33DA" w14:paraId="748136CD" w14:textId="77777777" w:rsidTr="00EF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D4E1ED" w:themeFill="accent1" w:themeFillTint="66"/>
          </w:tcPr>
          <w:p w14:paraId="6ABB56DC" w14:textId="77777777" w:rsidR="00EF3E79" w:rsidRPr="002413FD" w:rsidRDefault="00EF3E79" w:rsidP="00EF3E79">
            <w:pPr>
              <w:ind w:left="0"/>
              <w:jc w:val="center"/>
              <w:rPr>
                <w:color w:val="auto"/>
                <w:sz w:val="20"/>
                <w:szCs w:val="20"/>
                <w:lang w:val="nb-NO"/>
              </w:rPr>
            </w:pPr>
          </w:p>
        </w:tc>
        <w:tc>
          <w:tcPr>
            <w:tcW w:w="717" w:type="dxa"/>
          </w:tcPr>
          <w:p w14:paraId="3000293D" w14:textId="77777777" w:rsidR="00EF3E79" w:rsidRPr="004A6C85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212" w:type="dxa"/>
          </w:tcPr>
          <w:p w14:paraId="113AD18B" w14:textId="77777777" w:rsidR="00EF3E79" w:rsidRPr="004A6C85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982" w:type="dxa"/>
          </w:tcPr>
          <w:p w14:paraId="188586CF" w14:textId="77777777" w:rsidR="00EF3E79" w:rsidRPr="004A6C85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274" w:type="dxa"/>
          </w:tcPr>
          <w:p w14:paraId="55916759" w14:textId="77777777" w:rsidR="00EF3E79" w:rsidRPr="004A6C85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133" w:type="dxa"/>
          </w:tcPr>
          <w:p w14:paraId="4636AB5B" w14:textId="77777777" w:rsidR="00EF3E79" w:rsidRPr="004A6C85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803" w:type="dxa"/>
          </w:tcPr>
          <w:p w14:paraId="3A589CB9" w14:textId="77777777" w:rsidR="00EF3E79" w:rsidRPr="004A6C85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</w:tr>
      <w:tr w:rsidR="00200631" w:rsidRPr="001B33DA" w14:paraId="27C9AD28" w14:textId="77777777" w:rsidTr="00EF3E79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D4E1ED" w:themeFill="accent1" w:themeFillTint="66"/>
          </w:tcPr>
          <w:p w14:paraId="1C204F42" w14:textId="77777777" w:rsidR="00EF3E79" w:rsidRPr="002413FD" w:rsidRDefault="00EF3E79" w:rsidP="00EF3E79">
            <w:pPr>
              <w:ind w:left="0"/>
              <w:jc w:val="center"/>
              <w:rPr>
                <w:color w:val="auto"/>
                <w:sz w:val="20"/>
                <w:szCs w:val="20"/>
                <w:lang w:val="nb-NO"/>
              </w:rPr>
            </w:pPr>
          </w:p>
        </w:tc>
        <w:tc>
          <w:tcPr>
            <w:tcW w:w="717" w:type="dxa"/>
            <w:shd w:val="clear" w:color="auto" w:fill="D4E1ED" w:themeFill="accent1" w:themeFillTint="66"/>
          </w:tcPr>
          <w:p w14:paraId="1E8D6953" w14:textId="77777777" w:rsidR="00EF3E79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212" w:type="dxa"/>
          </w:tcPr>
          <w:p w14:paraId="320E6088" w14:textId="77777777" w:rsidR="00EF3E79" w:rsidRPr="004A6C85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982" w:type="dxa"/>
          </w:tcPr>
          <w:p w14:paraId="6C9A10E7" w14:textId="77777777" w:rsidR="00EF3E79" w:rsidRPr="004A6C85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274" w:type="dxa"/>
          </w:tcPr>
          <w:p w14:paraId="6D876367" w14:textId="77777777" w:rsidR="00EF3E79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133" w:type="dxa"/>
          </w:tcPr>
          <w:p w14:paraId="7DFD5F6C" w14:textId="77777777" w:rsidR="00EF3E79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803" w:type="dxa"/>
          </w:tcPr>
          <w:p w14:paraId="7C42BFEC" w14:textId="77777777" w:rsidR="00EF3E79" w:rsidRPr="004A6C85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</w:tr>
      <w:tr w:rsidR="00200631" w:rsidRPr="001B33DA" w14:paraId="14D7AAD8" w14:textId="77777777" w:rsidTr="00EF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D4E1ED" w:themeFill="accent1" w:themeFillTint="66"/>
          </w:tcPr>
          <w:p w14:paraId="7F04AB13" w14:textId="77777777" w:rsidR="00EF3E79" w:rsidRPr="00E42EA2" w:rsidRDefault="00EF3E79" w:rsidP="00EF3E79">
            <w:pPr>
              <w:ind w:left="0"/>
              <w:jc w:val="center"/>
              <w:rPr>
                <w:color w:val="auto"/>
                <w:sz w:val="20"/>
                <w:szCs w:val="20"/>
                <w:lang w:val="nb-NO"/>
              </w:rPr>
            </w:pPr>
          </w:p>
        </w:tc>
        <w:tc>
          <w:tcPr>
            <w:tcW w:w="717" w:type="dxa"/>
          </w:tcPr>
          <w:p w14:paraId="7123E60B" w14:textId="77777777" w:rsidR="00EF3E79" w:rsidRPr="00001455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212" w:type="dxa"/>
          </w:tcPr>
          <w:p w14:paraId="093D34CD" w14:textId="77777777" w:rsidR="00EF3E79" w:rsidRPr="00001455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982" w:type="dxa"/>
          </w:tcPr>
          <w:p w14:paraId="0C1F593E" w14:textId="77777777" w:rsidR="00EF3E79" w:rsidRPr="00A272C4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274" w:type="dxa"/>
          </w:tcPr>
          <w:p w14:paraId="29AF5EEA" w14:textId="77777777" w:rsidR="00EF3E79" w:rsidRPr="00E42EA2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nb-NO"/>
              </w:rPr>
            </w:pPr>
          </w:p>
        </w:tc>
        <w:tc>
          <w:tcPr>
            <w:tcW w:w="1133" w:type="dxa"/>
          </w:tcPr>
          <w:p w14:paraId="47D9041C" w14:textId="77777777" w:rsidR="00EF3E79" w:rsidRPr="00E42EA2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nb-NO"/>
              </w:rPr>
            </w:pPr>
          </w:p>
        </w:tc>
        <w:tc>
          <w:tcPr>
            <w:tcW w:w="1803" w:type="dxa"/>
          </w:tcPr>
          <w:p w14:paraId="6B7F7C7D" w14:textId="77777777" w:rsidR="00EF3E79" w:rsidRPr="00E42EA2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nb-NO"/>
              </w:rPr>
            </w:pPr>
          </w:p>
        </w:tc>
      </w:tr>
      <w:tr w:rsidR="00200631" w:rsidRPr="001B33DA" w14:paraId="45EA3904" w14:textId="77777777" w:rsidTr="00EF3E79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D4E1ED" w:themeFill="accent1" w:themeFillTint="66"/>
          </w:tcPr>
          <w:p w14:paraId="30C1D572" w14:textId="77777777" w:rsidR="00EF3E79" w:rsidRPr="00851A29" w:rsidRDefault="00EF3E79" w:rsidP="00EF3E79">
            <w:pPr>
              <w:ind w:left="0"/>
              <w:jc w:val="center"/>
              <w:rPr>
                <w:color w:val="auto"/>
                <w:sz w:val="20"/>
                <w:szCs w:val="20"/>
                <w:lang w:val="nb-NO"/>
              </w:rPr>
            </w:pPr>
          </w:p>
        </w:tc>
        <w:tc>
          <w:tcPr>
            <w:tcW w:w="717" w:type="dxa"/>
            <w:shd w:val="clear" w:color="auto" w:fill="D4E1ED" w:themeFill="accent1" w:themeFillTint="66"/>
          </w:tcPr>
          <w:p w14:paraId="17263A01" w14:textId="77777777" w:rsidR="00EF3E79" w:rsidRPr="00851A29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nb-NO"/>
              </w:rPr>
            </w:pPr>
          </w:p>
        </w:tc>
        <w:tc>
          <w:tcPr>
            <w:tcW w:w="1212" w:type="dxa"/>
          </w:tcPr>
          <w:p w14:paraId="308BE5B2" w14:textId="77777777" w:rsidR="00EF3E79" w:rsidRPr="00851A29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nb-NO"/>
              </w:rPr>
            </w:pPr>
          </w:p>
        </w:tc>
        <w:tc>
          <w:tcPr>
            <w:tcW w:w="982" w:type="dxa"/>
          </w:tcPr>
          <w:p w14:paraId="01F7B363" w14:textId="77777777" w:rsidR="00EF3E79" w:rsidRPr="00851A29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nb-NO"/>
              </w:rPr>
            </w:pPr>
          </w:p>
        </w:tc>
        <w:tc>
          <w:tcPr>
            <w:tcW w:w="1274" w:type="dxa"/>
          </w:tcPr>
          <w:p w14:paraId="16A988A7" w14:textId="77777777" w:rsidR="00EF3E79" w:rsidRPr="00851A29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nb-NO"/>
              </w:rPr>
            </w:pPr>
          </w:p>
        </w:tc>
        <w:tc>
          <w:tcPr>
            <w:tcW w:w="1133" w:type="dxa"/>
          </w:tcPr>
          <w:p w14:paraId="00EC1E2E" w14:textId="77777777" w:rsidR="00EF3E79" w:rsidRPr="00851A29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nb-NO"/>
              </w:rPr>
            </w:pPr>
          </w:p>
        </w:tc>
        <w:tc>
          <w:tcPr>
            <w:tcW w:w="1803" w:type="dxa"/>
          </w:tcPr>
          <w:p w14:paraId="7D4E74F8" w14:textId="77777777" w:rsidR="00EF3E79" w:rsidRPr="00851A29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nb-NO"/>
              </w:rPr>
            </w:pPr>
          </w:p>
        </w:tc>
      </w:tr>
      <w:tr w:rsidR="00200631" w:rsidRPr="001B33DA" w14:paraId="76E9871F" w14:textId="77777777" w:rsidTr="00EF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D4E1ED" w:themeFill="accent1" w:themeFillTint="66"/>
          </w:tcPr>
          <w:p w14:paraId="459A3BA0" w14:textId="77777777" w:rsidR="00EF3E79" w:rsidRPr="002413FD" w:rsidRDefault="00EF3E79" w:rsidP="00EF3E79">
            <w:pPr>
              <w:ind w:left="0"/>
              <w:jc w:val="center"/>
              <w:rPr>
                <w:color w:val="auto"/>
                <w:sz w:val="20"/>
                <w:szCs w:val="20"/>
                <w:lang w:val="nb-NO"/>
              </w:rPr>
            </w:pPr>
          </w:p>
        </w:tc>
        <w:tc>
          <w:tcPr>
            <w:tcW w:w="717" w:type="dxa"/>
          </w:tcPr>
          <w:p w14:paraId="48EE358D" w14:textId="77777777" w:rsidR="00EF3E79" w:rsidRPr="004A6C85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212" w:type="dxa"/>
          </w:tcPr>
          <w:p w14:paraId="7589468C" w14:textId="77777777" w:rsidR="00EF3E79" w:rsidRPr="004A6C85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982" w:type="dxa"/>
          </w:tcPr>
          <w:p w14:paraId="2E647161" w14:textId="77777777" w:rsidR="00EF3E79" w:rsidRPr="004A6C85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274" w:type="dxa"/>
          </w:tcPr>
          <w:p w14:paraId="5E5E6E47" w14:textId="77777777" w:rsidR="00EF3E79" w:rsidRPr="004A6C85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133" w:type="dxa"/>
          </w:tcPr>
          <w:p w14:paraId="67B9840A" w14:textId="77777777" w:rsidR="00EF3E79" w:rsidRPr="004A6C85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803" w:type="dxa"/>
          </w:tcPr>
          <w:p w14:paraId="530B6333" w14:textId="77777777" w:rsidR="00EF3E79" w:rsidRPr="004A6C85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</w:tr>
      <w:tr w:rsidR="00200631" w:rsidRPr="001B33DA" w14:paraId="330EBCB1" w14:textId="77777777" w:rsidTr="00EF3E79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D4E1ED" w:themeFill="accent1" w:themeFillTint="66"/>
          </w:tcPr>
          <w:p w14:paraId="77F1AA2B" w14:textId="77777777" w:rsidR="00EF3E79" w:rsidRDefault="00EF3E79" w:rsidP="00EF3E79">
            <w:pPr>
              <w:ind w:left="0"/>
              <w:jc w:val="center"/>
              <w:rPr>
                <w:sz w:val="20"/>
                <w:szCs w:val="20"/>
                <w:lang w:val="nb-NO"/>
              </w:rPr>
            </w:pPr>
          </w:p>
        </w:tc>
        <w:tc>
          <w:tcPr>
            <w:tcW w:w="717" w:type="dxa"/>
            <w:shd w:val="clear" w:color="auto" w:fill="D4E1ED" w:themeFill="accent1" w:themeFillTint="66"/>
          </w:tcPr>
          <w:p w14:paraId="0D1A21D8" w14:textId="77777777" w:rsidR="00EF3E79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212" w:type="dxa"/>
          </w:tcPr>
          <w:p w14:paraId="3E911670" w14:textId="77777777" w:rsidR="00EF3E79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982" w:type="dxa"/>
          </w:tcPr>
          <w:p w14:paraId="5F169EA7" w14:textId="77777777" w:rsidR="00EF3E79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274" w:type="dxa"/>
          </w:tcPr>
          <w:p w14:paraId="01D14FF4" w14:textId="77777777" w:rsidR="00EF3E79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133" w:type="dxa"/>
          </w:tcPr>
          <w:p w14:paraId="55F4EA9A" w14:textId="77777777" w:rsidR="00EF3E79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803" w:type="dxa"/>
          </w:tcPr>
          <w:p w14:paraId="2FD9012C" w14:textId="77777777" w:rsidR="00EF3E79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</w:tr>
      <w:tr w:rsidR="00200631" w:rsidRPr="001B33DA" w14:paraId="7566A432" w14:textId="77777777" w:rsidTr="00EF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D4E1ED" w:themeFill="accent1" w:themeFillTint="66"/>
          </w:tcPr>
          <w:p w14:paraId="5769A59F" w14:textId="77777777" w:rsidR="00EF3E79" w:rsidRDefault="00EF3E79" w:rsidP="00EF3E79">
            <w:pPr>
              <w:ind w:left="0"/>
              <w:jc w:val="center"/>
              <w:rPr>
                <w:sz w:val="20"/>
                <w:szCs w:val="20"/>
                <w:lang w:val="nb-NO"/>
              </w:rPr>
            </w:pPr>
          </w:p>
        </w:tc>
        <w:tc>
          <w:tcPr>
            <w:tcW w:w="717" w:type="dxa"/>
          </w:tcPr>
          <w:p w14:paraId="0B039E01" w14:textId="77777777" w:rsidR="00EF3E79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212" w:type="dxa"/>
          </w:tcPr>
          <w:p w14:paraId="24D14CA7" w14:textId="77777777" w:rsidR="00EF3E79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982" w:type="dxa"/>
          </w:tcPr>
          <w:p w14:paraId="0C7676AB" w14:textId="77777777" w:rsidR="00EF3E79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274" w:type="dxa"/>
          </w:tcPr>
          <w:p w14:paraId="37B322FD" w14:textId="77777777" w:rsidR="00EF3E79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133" w:type="dxa"/>
          </w:tcPr>
          <w:p w14:paraId="6E520578" w14:textId="77777777" w:rsidR="00EF3E79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803" w:type="dxa"/>
          </w:tcPr>
          <w:p w14:paraId="5BA8CA52" w14:textId="77777777" w:rsidR="00EF3E79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</w:tr>
      <w:tr w:rsidR="00200631" w:rsidRPr="001B33DA" w14:paraId="4ADBA768" w14:textId="77777777" w:rsidTr="00EF3E79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D4E1ED" w:themeFill="accent1" w:themeFillTint="66"/>
          </w:tcPr>
          <w:p w14:paraId="7DB60E64" w14:textId="77777777" w:rsidR="00EF3E79" w:rsidRPr="002656FC" w:rsidRDefault="00EF3E79" w:rsidP="00EF3E79">
            <w:pPr>
              <w:ind w:left="0"/>
              <w:jc w:val="center"/>
              <w:rPr>
                <w:color w:val="auto"/>
                <w:sz w:val="20"/>
                <w:szCs w:val="20"/>
                <w:lang w:val="nb-NO"/>
              </w:rPr>
            </w:pPr>
          </w:p>
        </w:tc>
        <w:tc>
          <w:tcPr>
            <w:tcW w:w="717" w:type="dxa"/>
            <w:shd w:val="clear" w:color="auto" w:fill="D4E1ED" w:themeFill="accent1" w:themeFillTint="66"/>
          </w:tcPr>
          <w:p w14:paraId="4C5318D3" w14:textId="77777777" w:rsidR="00EF3E79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212" w:type="dxa"/>
          </w:tcPr>
          <w:p w14:paraId="2AEC324B" w14:textId="77777777" w:rsidR="00EF3E79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982" w:type="dxa"/>
          </w:tcPr>
          <w:p w14:paraId="42522057" w14:textId="77777777" w:rsidR="00EF3E79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274" w:type="dxa"/>
          </w:tcPr>
          <w:p w14:paraId="63AF932D" w14:textId="77777777" w:rsidR="00EF3E79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133" w:type="dxa"/>
          </w:tcPr>
          <w:p w14:paraId="61AE22ED" w14:textId="77777777" w:rsidR="00EF3E79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803" w:type="dxa"/>
          </w:tcPr>
          <w:p w14:paraId="707EC86B" w14:textId="77777777" w:rsidR="00EF3E79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</w:tr>
      <w:tr w:rsidR="00200631" w:rsidRPr="001B33DA" w14:paraId="0B87B74E" w14:textId="77777777" w:rsidTr="00EF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D4E1ED" w:themeFill="accent1" w:themeFillTint="66"/>
          </w:tcPr>
          <w:p w14:paraId="67B22868" w14:textId="77777777" w:rsidR="00EF3E79" w:rsidRPr="00C7515F" w:rsidRDefault="00EF3E79" w:rsidP="00EF3E79">
            <w:pPr>
              <w:ind w:left="0"/>
              <w:jc w:val="center"/>
              <w:rPr>
                <w:sz w:val="20"/>
                <w:szCs w:val="20"/>
                <w:lang w:val="nb-NO"/>
              </w:rPr>
            </w:pPr>
          </w:p>
        </w:tc>
        <w:tc>
          <w:tcPr>
            <w:tcW w:w="717" w:type="dxa"/>
          </w:tcPr>
          <w:p w14:paraId="38C4FFA3" w14:textId="77777777" w:rsidR="00EF3E79" w:rsidRPr="00C7515F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212" w:type="dxa"/>
          </w:tcPr>
          <w:p w14:paraId="788FF298" w14:textId="77777777" w:rsidR="00EF3E79" w:rsidRPr="00C7515F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982" w:type="dxa"/>
          </w:tcPr>
          <w:p w14:paraId="455A9E04" w14:textId="77777777" w:rsidR="00EF3E79" w:rsidRPr="00C7515F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274" w:type="dxa"/>
          </w:tcPr>
          <w:p w14:paraId="406CCF67" w14:textId="77777777" w:rsidR="00EF3E79" w:rsidRPr="00E42EA2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nb-NO"/>
              </w:rPr>
            </w:pPr>
          </w:p>
        </w:tc>
        <w:tc>
          <w:tcPr>
            <w:tcW w:w="1133" w:type="dxa"/>
          </w:tcPr>
          <w:p w14:paraId="295D74FE" w14:textId="77777777" w:rsidR="00EF3E79" w:rsidRPr="00E42EA2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nb-NO"/>
              </w:rPr>
            </w:pPr>
          </w:p>
        </w:tc>
        <w:tc>
          <w:tcPr>
            <w:tcW w:w="1803" w:type="dxa"/>
          </w:tcPr>
          <w:p w14:paraId="015DEE32" w14:textId="77777777" w:rsidR="00EF3E79" w:rsidRPr="00E42EA2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nb-NO"/>
              </w:rPr>
            </w:pPr>
          </w:p>
        </w:tc>
      </w:tr>
      <w:tr w:rsidR="00200631" w:rsidRPr="001B33DA" w14:paraId="1CCD877A" w14:textId="77777777" w:rsidTr="00EF3E79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D4E1ED" w:themeFill="accent1" w:themeFillTint="66"/>
          </w:tcPr>
          <w:p w14:paraId="708FD538" w14:textId="77777777" w:rsidR="00EF3E79" w:rsidRPr="00C7515F" w:rsidRDefault="00EF3E79" w:rsidP="00EF3E79">
            <w:pPr>
              <w:ind w:left="0"/>
              <w:jc w:val="center"/>
              <w:rPr>
                <w:sz w:val="20"/>
                <w:szCs w:val="20"/>
                <w:lang w:val="nb-NO"/>
              </w:rPr>
            </w:pPr>
          </w:p>
        </w:tc>
        <w:tc>
          <w:tcPr>
            <w:tcW w:w="717" w:type="dxa"/>
            <w:shd w:val="clear" w:color="auto" w:fill="D4E1ED" w:themeFill="accent1" w:themeFillTint="66"/>
          </w:tcPr>
          <w:p w14:paraId="58F3BF4A" w14:textId="77777777" w:rsidR="00EF3E79" w:rsidRPr="00C7515F" w:rsidRDefault="00EF3E79" w:rsidP="0020063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212" w:type="dxa"/>
          </w:tcPr>
          <w:p w14:paraId="19FE585F" w14:textId="77777777" w:rsidR="00EF3E79" w:rsidRPr="00C7515F" w:rsidRDefault="00EF3E79" w:rsidP="0020063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982" w:type="dxa"/>
          </w:tcPr>
          <w:p w14:paraId="4D90E9DC" w14:textId="77777777" w:rsidR="00EF3E79" w:rsidRPr="00C7515F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274" w:type="dxa"/>
          </w:tcPr>
          <w:p w14:paraId="4B688359" w14:textId="77777777" w:rsidR="00EF3E79" w:rsidRPr="00E42EA2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nb-NO"/>
              </w:rPr>
            </w:pPr>
          </w:p>
        </w:tc>
        <w:tc>
          <w:tcPr>
            <w:tcW w:w="1133" w:type="dxa"/>
          </w:tcPr>
          <w:p w14:paraId="0383D2CA" w14:textId="77777777" w:rsidR="00EF3E79" w:rsidRPr="00E42EA2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nb-NO"/>
              </w:rPr>
            </w:pPr>
          </w:p>
        </w:tc>
        <w:tc>
          <w:tcPr>
            <w:tcW w:w="1803" w:type="dxa"/>
          </w:tcPr>
          <w:p w14:paraId="733A409C" w14:textId="77777777" w:rsidR="00EF3E79" w:rsidRPr="00E42EA2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nb-NO"/>
              </w:rPr>
            </w:pPr>
          </w:p>
        </w:tc>
      </w:tr>
      <w:tr w:rsidR="00200631" w:rsidRPr="001B33DA" w14:paraId="3D8FD9AB" w14:textId="77777777" w:rsidTr="00EF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D4E1ED" w:themeFill="accent1" w:themeFillTint="66"/>
          </w:tcPr>
          <w:p w14:paraId="038B8B75" w14:textId="77777777" w:rsidR="00200631" w:rsidRPr="00C7515F" w:rsidRDefault="00200631" w:rsidP="00EF3E79">
            <w:pPr>
              <w:ind w:left="0"/>
              <w:jc w:val="center"/>
              <w:rPr>
                <w:sz w:val="20"/>
                <w:szCs w:val="20"/>
                <w:lang w:val="nb-NO"/>
              </w:rPr>
            </w:pPr>
          </w:p>
        </w:tc>
        <w:tc>
          <w:tcPr>
            <w:tcW w:w="717" w:type="dxa"/>
          </w:tcPr>
          <w:p w14:paraId="1B71ADCB" w14:textId="77777777" w:rsidR="00200631" w:rsidRPr="00C7515F" w:rsidRDefault="00200631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212" w:type="dxa"/>
          </w:tcPr>
          <w:p w14:paraId="7325179D" w14:textId="77777777" w:rsidR="00200631" w:rsidRPr="00C7515F" w:rsidRDefault="00200631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982" w:type="dxa"/>
          </w:tcPr>
          <w:p w14:paraId="7107DE30" w14:textId="77777777" w:rsidR="00200631" w:rsidRPr="00C7515F" w:rsidRDefault="00200631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274" w:type="dxa"/>
          </w:tcPr>
          <w:p w14:paraId="55E3D6E4" w14:textId="77777777" w:rsidR="00200631" w:rsidRPr="00E42EA2" w:rsidRDefault="00200631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nb-NO"/>
              </w:rPr>
            </w:pPr>
          </w:p>
        </w:tc>
        <w:tc>
          <w:tcPr>
            <w:tcW w:w="1133" w:type="dxa"/>
          </w:tcPr>
          <w:p w14:paraId="20B7C19F" w14:textId="77777777" w:rsidR="00200631" w:rsidRPr="00E42EA2" w:rsidRDefault="00200631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nb-NO"/>
              </w:rPr>
            </w:pPr>
          </w:p>
        </w:tc>
        <w:tc>
          <w:tcPr>
            <w:tcW w:w="1803" w:type="dxa"/>
          </w:tcPr>
          <w:p w14:paraId="448BAD9B" w14:textId="77777777" w:rsidR="00200631" w:rsidRPr="00E42EA2" w:rsidRDefault="00200631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nb-NO"/>
              </w:rPr>
            </w:pPr>
          </w:p>
        </w:tc>
      </w:tr>
      <w:tr w:rsidR="00200631" w:rsidRPr="001B33DA" w14:paraId="4C2EA879" w14:textId="77777777" w:rsidTr="00EF3E79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D4E1ED" w:themeFill="accent1" w:themeFillTint="66"/>
          </w:tcPr>
          <w:p w14:paraId="4B9B1CE3" w14:textId="77777777" w:rsidR="00EF3E79" w:rsidRPr="00C7515F" w:rsidRDefault="00EF3E79" w:rsidP="00EF3E79">
            <w:pPr>
              <w:ind w:left="0"/>
              <w:jc w:val="center"/>
              <w:rPr>
                <w:sz w:val="20"/>
                <w:szCs w:val="20"/>
                <w:lang w:val="nb-NO"/>
              </w:rPr>
            </w:pPr>
          </w:p>
        </w:tc>
        <w:tc>
          <w:tcPr>
            <w:tcW w:w="717" w:type="dxa"/>
            <w:shd w:val="clear" w:color="auto" w:fill="D4E1ED" w:themeFill="accent1" w:themeFillTint="66"/>
          </w:tcPr>
          <w:p w14:paraId="18B009A2" w14:textId="77777777" w:rsidR="00EF3E79" w:rsidRPr="00C7515F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212" w:type="dxa"/>
          </w:tcPr>
          <w:p w14:paraId="346E452C" w14:textId="77777777" w:rsidR="00EF3E79" w:rsidRPr="00C7515F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982" w:type="dxa"/>
          </w:tcPr>
          <w:p w14:paraId="0560811B" w14:textId="77777777" w:rsidR="00EF3E79" w:rsidRPr="00C7515F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274" w:type="dxa"/>
          </w:tcPr>
          <w:p w14:paraId="62458D4C" w14:textId="77777777" w:rsidR="00EF3E79" w:rsidRPr="00E42EA2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nb-NO"/>
              </w:rPr>
            </w:pPr>
          </w:p>
        </w:tc>
        <w:tc>
          <w:tcPr>
            <w:tcW w:w="1133" w:type="dxa"/>
          </w:tcPr>
          <w:p w14:paraId="214A880F" w14:textId="77777777" w:rsidR="00EF3E79" w:rsidRPr="00E42EA2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nb-NO"/>
              </w:rPr>
            </w:pPr>
          </w:p>
        </w:tc>
        <w:tc>
          <w:tcPr>
            <w:tcW w:w="1803" w:type="dxa"/>
          </w:tcPr>
          <w:p w14:paraId="43526D0F" w14:textId="77777777" w:rsidR="00EF3E79" w:rsidRPr="00E42EA2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nb-NO"/>
              </w:rPr>
            </w:pPr>
          </w:p>
        </w:tc>
      </w:tr>
      <w:tr w:rsidR="00200631" w:rsidRPr="001B33DA" w14:paraId="3807BD73" w14:textId="77777777" w:rsidTr="00EF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D4E1ED" w:themeFill="accent1" w:themeFillTint="66"/>
          </w:tcPr>
          <w:p w14:paraId="3502037F" w14:textId="77777777" w:rsidR="00EF3E79" w:rsidRPr="00C7515F" w:rsidRDefault="00EF3E79" w:rsidP="00EF3E79">
            <w:pPr>
              <w:ind w:left="0"/>
              <w:jc w:val="center"/>
              <w:rPr>
                <w:color w:val="auto"/>
                <w:sz w:val="20"/>
                <w:szCs w:val="20"/>
                <w:lang w:val="nb-NO"/>
              </w:rPr>
            </w:pPr>
          </w:p>
        </w:tc>
        <w:tc>
          <w:tcPr>
            <w:tcW w:w="717" w:type="dxa"/>
          </w:tcPr>
          <w:p w14:paraId="294CFB4D" w14:textId="77777777" w:rsidR="00EF3E79" w:rsidRPr="00C7515F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212" w:type="dxa"/>
          </w:tcPr>
          <w:p w14:paraId="09517C7D" w14:textId="77777777" w:rsidR="00EF3E79" w:rsidRPr="00C7515F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982" w:type="dxa"/>
          </w:tcPr>
          <w:p w14:paraId="16216DC7" w14:textId="77777777" w:rsidR="00EF3E79" w:rsidRPr="00C7515F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274" w:type="dxa"/>
          </w:tcPr>
          <w:p w14:paraId="1B7D1EC5" w14:textId="77777777" w:rsidR="00EF3E79" w:rsidRPr="00E42EA2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nb-NO"/>
              </w:rPr>
            </w:pPr>
          </w:p>
        </w:tc>
        <w:tc>
          <w:tcPr>
            <w:tcW w:w="1133" w:type="dxa"/>
          </w:tcPr>
          <w:p w14:paraId="2A123D3D" w14:textId="77777777" w:rsidR="00EF3E79" w:rsidRPr="00E42EA2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nb-NO"/>
              </w:rPr>
            </w:pPr>
          </w:p>
        </w:tc>
        <w:tc>
          <w:tcPr>
            <w:tcW w:w="1803" w:type="dxa"/>
          </w:tcPr>
          <w:p w14:paraId="18C4268D" w14:textId="77777777" w:rsidR="00EF3E79" w:rsidRPr="00E42EA2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nb-NO"/>
              </w:rPr>
            </w:pPr>
          </w:p>
        </w:tc>
      </w:tr>
      <w:tr w:rsidR="00200631" w:rsidRPr="001B33DA" w14:paraId="52E694D3" w14:textId="77777777" w:rsidTr="00EF3E79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D4E1ED" w:themeFill="accent1" w:themeFillTint="66"/>
          </w:tcPr>
          <w:p w14:paraId="1BFBB088" w14:textId="77777777" w:rsidR="00EF3E79" w:rsidRPr="00490F25" w:rsidRDefault="00EF3E79" w:rsidP="00EF3E79">
            <w:pPr>
              <w:ind w:left="0"/>
              <w:jc w:val="center"/>
              <w:rPr>
                <w:color w:val="auto"/>
                <w:sz w:val="20"/>
                <w:szCs w:val="20"/>
                <w:lang w:val="nb-NO"/>
              </w:rPr>
            </w:pPr>
          </w:p>
        </w:tc>
        <w:tc>
          <w:tcPr>
            <w:tcW w:w="717" w:type="dxa"/>
            <w:shd w:val="clear" w:color="auto" w:fill="D4E1ED" w:themeFill="accent1" w:themeFillTint="66"/>
          </w:tcPr>
          <w:p w14:paraId="21B01D63" w14:textId="77777777" w:rsidR="00EF3E79" w:rsidRPr="00691404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212" w:type="dxa"/>
          </w:tcPr>
          <w:p w14:paraId="7C64197B" w14:textId="77777777" w:rsidR="00EF3E79" w:rsidRPr="00691404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982" w:type="dxa"/>
          </w:tcPr>
          <w:p w14:paraId="27327E91" w14:textId="77777777" w:rsidR="00EF3E79" w:rsidRPr="00691404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274" w:type="dxa"/>
          </w:tcPr>
          <w:p w14:paraId="572E5651" w14:textId="77777777" w:rsidR="00EF3E79" w:rsidRPr="00E42EA2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nb-NO"/>
              </w:rPr>
            </w:pPr>
          </w:p>
        </w:tc>
        <w:tc>
          <w:tcPr>
            <w:tcW w:w="1133" w:type="dxa"/>
          </w:tcPr>
          <w:p w14:paraId="27B252DE" w14:textId="77777777" w:rsidR="00EF3E79" w:rsidRPr="00E42EA2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nb-NO"/>
              </w:rPr>
            </w:pPr>
          </w:p>
        </w:tc>
        <w:tc>
          <w:tcPr>
            <w:tcW w:w="1803" w:type="dxa"/>
          </w:tcPr>
          <w:p w14:paraId="7F21E8A2" w14:textId="77777777" w:rsidR="00EF3E79" w:rsidRPr="00E42EA2" w:rsidRDefault="00EF3E79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nb-NO"/>
              </w:rPr>
            </w:pPr>
          </w:p>
        </w:tc>
      </w:tr>
      <w:tr w:rsidR="00200631" w:rsidRPr="001B33DA" w14:paraId="79C22645" w14:textId="77777777" w:rsidTr="00EF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D4E1ED" w:themeFill="accent1" w:themeFillTint="66"/>
          </w:tcPr>
          <w:p w14:paraId="2CDE2D9C" w14:textId="77777777" w:rsidR="00200631" w:rsidRPr="00490F25" w:rsidRDefault="00200631" w:rsidP="00EF3E79">
            <w:pPr>
              <w:ind w:left="0"/>
              <w:jc w:val="center"/>
              <w:rPr>
                <w:sz w:val="20"/>
                <w:szCs w:val="20"/>
                <w:lang w:val="nb-NO"/>
              </w:rPr>
            </w:pPr>
          </w:p>
        </w:tc>
        <w:tc>
          <w:tcPr>
            <w:tcW w:w="717" w:type="dxa"/>
          </w:tcPr>
          <w:p w14:paraId="6288777C" w14:textId="77777777" w:rsidR="00200631" w:rsidRPr="00691404" w:rsidRDefault="00200631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212" w:type="dxa"/>
          </w:tcPr>
          <w:p w14:paraId="285CCAA2" w14:textId="77777777" w:rsidR="00200631" w:rsidRPr="00691404" w:rsidRDefault="00200631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982" w:type="dxa"/>
          </w:tcPr>
          <w:p w14:paraId="0AD662A0" w14:textId="77777777" w:rsidR="00200631" w:rsidRPr="00691404" w:rsidRDefault="00200631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274" w:type="dxa"/>
          </w:tcPr>
          <w:p w14:paraId="5D924953" w14:textId="77777777" w:rsidR="00200631" w:rsidRPr="00E42EA2" w:rsidRDefault="00200631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nb-NO"/>
              </w:rPr>
            </w:pPr>
          </w:p>
        </w:tc>
        <w:tc>
          <w:tcPr>
            <w:tcW w:w="1133" w:type="dxa"/>
          </w:tcPr>
          <w:p w14:paraId="5013CDA4" w14:textId="77777777" w:rsidR="00200631" w:rsidRPr="00E42EA2" w:rsidRDefault="00200631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nb-NO"/>
              </w:rPr>
            </w:pPr>
          </w:p>
        </w:tc>
        <w:tc>
          <w:tcPr>
            <w:tcW w:w="1803" w:type="dxa"/>
          </w:tcPr>
          <w:p w14:paraId="22C4FA46" w14:textId="77777777" w:rsidR="00200631" w:rsidRPr="00E42EA2" w:rsidRDefault="00200631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nb-NO"/>
              </w:rPr>
            </w:pPr>
          </w:p>
        </w:tc>
      </w:tr>
      <w:tr w:rsidR="00200631" w:rsidRPr="001B33DA" w14:paraId="1657D595" w14:textId="77777777" w:rsidTr="00EF3E79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D4E1ED" w:themeFill="accent1" w:themeFillTint="66"/>
          </w:tcPr>
          <w:p w14:paraId="2F9E6916" w14:textId="77777777" w:rsidR="00200631" w:rsidRPr="00490F25" w:rsidRDefault="00200631" w:rsidP="00EF3E79">
            <w:pPr>
              <w:ind w:left="0"/>
              <w:jc w:val="center"/>
              <w:rPr>
                <w:sz w:val="20"/>
                <w:szCs w:val="20"/>
                <w:lang w:val="nb-NO"/>
              </w:rPr>
            </w:pPr>
          </w:p>
        </w:tc>
        <w:tc>
          <w:tcPr>
            <w:tcW w:w="717" w:type="dxa"/>
            <w:shd w:val="clear" w:color="auto" w:fill="D4E1ED" w:themeFill="accent1" w:themeFillTint="66"/>
          </w:tcPr>
          <w:p w14:paraId="6B324416" w14:textId="77777777" w:rsidR="00200631" w:rsidRPr="00691404" w:rsidRDefault="00200631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212" w:type="dxa"/>
          </w:tcPr>
          <w:p w14:paraId="026AEAB2" w14:textId="77777777" w:rsidR="00200631" w:rsidRPr="00691404" w:rsidRDefault="00200631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982" w:type="dxa"/>
          </w:tcPr>
          <w:p w14:paraId="5ABA54F3" w14:textId="77777777" w:rsidR="00200631" w:rsidRPr="00691404" w:rsidRDefault="00200631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274" w:type="dxa"/>
          </w:tcPr>
          <w:p w14:paraId="3959E784" w14:textId="77777777" w:rsidR="00200631" w:rsidRPr="00E42EA2" w:rsidRDefault="00200631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nb-NO"/>
              </w:rPr>
            </w:pPr>
          </w:p>
        </w:tc>
        <w:tc>
          <w:tcPr>
            <w:tcW w:w="1133" w:type="dxa"/>
          </w:tcPr>
          <w:p w14:paraId="49137963" w14:textId="77777777" w:rsidR="00200631" w:rsidRPr="00E42EA2" w:rsidRDefault="00200631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nb-NO"/>
              </w:rPr>
            </w:pPr>
          </w:p>
        </w:tc>
        <w:tc>
          <w:tcPr>
            <w:tcW w:w="1803" w:type="dxa"/>
          </w:tcPr>
          <w:p w14:paraId="0B249AEB" w14:textId="77777777" w:rsidR="00200631" w:rsidRPr="00E42EA2" w:rsidRDefault="00200631" w:rsidP="00EF3E7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nb-NO"/>
              </w:rPr>
            </w:pPr>
          </w:p>
        </w:tc>
      </w:tr>
      <w:tr w:rsidR="00200631" w:rsidRPr="001B33DA" w14:paraId="6C5A3079" w14:textId="77777777" w:rsidTr="00EF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D4E1ED" w:themeFill="accent1" w:themeFillTint="66"/>
          </w:tcPr>
          <w:p w14:paraId="72E833CC" w14:textId="77777777" w:rsidR="00EF3E79" w:rsidRDefault="00EF3E79" w:rsidP="00EF3E79">
            <w:pPr>
              <w:ind w:left="0"/>
              <w:jc w:val="center"/>
              <w:rPr>
                <w:sz w:val="20"/>
                <w:szCs w:val="20"/>
                <w:lang w:val="nb-NO"/>
              </w:rPr>
            </w:pPr>
            <w:r w:rsidRPr="00851A29">
              <w:rPr>
                <w:color w:val="auto"/>
                <w:sz w:val="20"/>
                <w:szCs w:val="20"/>
                <w:lang w:val="nb-NO"/>
              </w:rPr>
              <w:t>Totalt:</w:t>
            </w:r>
          </w:p>
        </w:tc>
        <w:tc>
          <w:tcPr>
            <w:tcW w:w="717" w:type="dxa"/>
          </w:tcPr>
          <w:p w14:paraId="51180E72" w14:textId="77777777" w:rsidR="00EF3E79" w:rsidRPr="00C7515F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212" w:type="dxa"/>
          </w:tcPr>
          <w:p w14:paraId="22EF16A3" w14:textId="77777777" w:rsidR="00EF3E79" w:rsidRPr="00C7515F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982" w:type="dxa"/>
          </w:tcPr>
          <w:p w14:paraId="49444248" w14:textId="77777777" w:rsidR="00EF3E79" w:rsidRPr="00C7515F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1274" w:type="dxa"/>
          </w:tcPr>
          <w:p w14:paraId="5AAFA08B" w14:textId="77777777" w:rsidR="00EF3E79" w:rsidRPr="00E42EA2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nb-NO"/>
              </w:rPr>
            </w:pPr>
          </w:p>
        </w:tc>
        <w:tc>
          <w:tcPr>
            <w:tcW w:w="1133" w:type="dxa"/>
          </w:tcPr>
          <w:p w14:paraId="1EAECCEA" w14:textId="77777777" w:rsidR="00EF3E79" w:rsidRPr="00E42EA2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nb-NO"/>
              </w:rPr>
            </w:pPr>
          </w:p>
        </w:tc>
        <w:tc>
          <w:tcPr>
            <w:tcW w:w="1803" w:type="dxa"/>
          </w:tcPr>
          <w:p w14:paraId="32F7ED5F" w14:textId="77777777" w:rsidR="00EF3E79" w:rsidRPr="00E42EA2" w:rsidRDefault="00EF3E79" w:rsidP="00EF3E7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nb-NO"/>
              </w:rPr>
            </w:pPr>
          </w:p>
        </w:tc>
      </w:tr>
    </w:tbl>
    <w:p w14:paraId="0B93D01D" w14:textId="77777777" w:rsidR="004507E7" w:rsidRDefault="004507E7" w:rsidP="00F046DC">
      <w:pPr>
        <w:ind w:left="0"/>
        <w:rPr>
          <w:b/>
          <w:lang w:val="nb-NO"/>
        </w:rPr>
      </w:pPr>
    </w:p>
    <w:p w14:paraId="567573CF" w14:textId="1C48FE06" w:rsidR="005D416F" w:rsidRDefault="00D35150" w:rsidP="008904B3">
      <w:pPr>
        <w:ind w:left="0"/>
        <w:jc w:val="center"/>
        <w:rPr>
          <w:b/>
          <w:lang w:val="nb-NO"/>
        </w:rPr>
      </w:pPr>
      <w:r>
        <w:rPr>
          <w:b/>
          <w:lang w:val="nb-NO"/>
        </w:rPr>
        <w:t>Aggregatet</w:t>
      </w:r>
      <w:r w:rsidR="00CB3467">
        <w:rPr>
          <w:b/>
          <w:lang w:val="nb-NO"/>
        </w:rPr>
        <w:t xml:space="preserve"> er</w:t>
      </w:r>
      <w:r>
        <w:rPr>
          <w:b/>
          <w:lang w:val="nb-NO"/>
        </w:rPr>
        <w:t xml:space="preserve"> stilt på </w:t>
      </w:r>
    </w:p>
    <w:p w14:paraId="6E092FF6" w14:textId="16DDA33C" w:rsidR="0091636B" w:rsidRPr="005B0ACB" w:rsidRDefault="00CB3467" w:rsidP="008904B3">
      <w:pPr>
        <w:ind w:left="0"/>
        <w:jc w:val="center"/>
        <w:rPr>
          <w:b/>
          <w:lang w:val="nb-NO"/>
        </w:rPr>
      </w:pPr>
      <w:r>
        <w:rPr>
          <w:b/>
          <w:lang w:val="nb-NO"/>
        </w:rPr>
        <w:t xml:space="preserve"> </w:t>
      </w:r>
      <w:r w:rsidR="00161027">
        <w:rPr>
          <w:b/>
          <w:lang w:val="nb-NO"/>
        </w:rPr>
        <w:t>Tilluft</w:t>
      </w:r>
      <w:r w:rsidR="00EF3E79">
        <w:rPr>
          <w:b/>
          <w:lang w:val="nb-NO"/>
        </w:rPr>
        <w:t>:</w:t>
      </w:r>
      <w:r w:rsidR="00EF3E79">
        <w:rPr>
          <w:b/>
          <w:lang w:val="nb-NO"/>
        </w:rPr>
        <w:tab/>
      </w:r>
      <w:r w:rsidR="00EF3E79">
        <w:rPr>
          <w:b/>
          <w:lang w:val="nb-NO"/>
        </w:rPr>
        <w:tab/>
      </w:r>
      <w:r>
        <w:rPr>
          <w:b/>
          <w:bCs/>
          <w:sz w:val="20"/>
          <w:szCs w:val="20"/>
          <w:lang w:val="nb-NO"/>
        </w:rPr>
        <w:t>%</w:t>
      </w:r>
      <w:r w:rsidR="005D416F">
        <w:rPr>
          <w:b/>
          <w:bCs/>
          <w:sz w:val="20"/>
          <w:szCs w:val="20"/>
          <w:lang w:val="nb-NO"/>
        </w:rPr>
        <w:tab/>
      </w:r>
      <w:r>
        <w:rPr>
          <w:b/>
          <w:bCs/>
          <w:sz w:val="20"/>
          <w:szCs w:val="20"/>
          <w:lang w:val="nb-NO"/>
        </w:rPr>
        <w:t xml:space="preserve"> </w:t>
      </w:r>
      <w:r w:rsidR="00161027">
        <w:rPr>
          <w:b/>
          <w:lang w:val="nb-NO"/>
        </w:rPr>
        <w:t>Avtrekk</w:t>
      </w:r>
      <w:r w:rsidR="005D416F">
        <w:rPr>
          <w:b/>
          <w:lang w:val="nb-NO"/>
        </w:rPr>
        <w:t>:</w:t>
      </w:r>
      <w:r w:rsidR="00EF3E79">
        <w:rPr>
          <w:b/>
          <w:lang w:val="nb-NO"/>
        </w:rPr>
        <w:tab/>
      </w:r>
      <w:r>
        <w:rPr>
          <w:b/>
          <w:bCs/>
          <w:sz w:val="20"/>
          <w:szCs w:val="20"/>
          <w:lang w:val="nb-NO"/>
        </w:rPr>
        <w:t>%</w:t>
      </w:r>
    </w:p>
    <w:sectPr w:rsidR="0091636B" w:rsidRPr="005B0ACB" w:rsidSect="003531F8">
      <w:headerReference w:type="default" r:id="rId12"/>
      <w:footerReference w:type="default" r:id="rId13"/>
      <w:pgSz w:w="11906" w:h="16838" w:code="9"/>
      <w:pgMar w:top="1440" w:right="1440" w:bottom="1440" w:left="1440" w:header="720" w:footer="576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567D6D" w14:textId="77777777" w:rsidR="009A76C8" w:rsidRDefault="009A76C8">
      <w:r>
        <w:separator/>
      </w:r>
    </w:p>
    <w:p w14:paraId="2E169D4F" w14:textId="77777777" w:rsidR="009A76C8" w:rsidRDefault="009A76C8"/>
  </w:endnote>
  <w:endnote w:type="continuationSeparator" w:id="0">
    <w:p w14:paraId="1F8DCFB5" w14:textId="77777777" w:rsidR="009A76C8" w:rsidRDefault="009A76C8">
      <w:r>
        <w:continuationSeparator/>
      </w:r>
    </w:p>
    <w:p w14:paraId="1E6612F8" w14:textId="77777777" w:rsidR="009A76C8" w:rsidRDefault="009A76C8"/>
  </w:endnote>
  <w:endnote w:type="continuationNotice" w:id="1">
    <w:p w14:paraId="0E50519D" w14:textId="77777777" w:rsidR="009A76C8" w:rsidRDefault="009A76C8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E0E800" w14:textId="4871A032" w:rsidR="00FB55CA" w:rsidRPr="00AC00DD" w:rsidRDefault="00FB55CA" w:rsidP="00FB55CA">
    <w:pPr>
      <w:pStyle w:val="Topptekst"/>
      <w:rPr>
        <w:lang w:val="nb-NO"/>
      </w:rPr>
    </w:pPr>
    <w:r>
      <w:rPr>
        <w:lang w:val="nb-NO"/>
      </w:rPr>
      <w:t xml:space="preserve">Nilsen Ventilasjon AS | </w:t>
    </w:r>
    <w:r w:rsidR="00F046DC">
      <w:rPr>
        <w:lang w:val="nb-NO"/>
      </w:rPr>
      <w:t>Innreguleringsrappor</w:t>
    </w:r>
    <w:r>
      <w:rPr>
        <w:lang w:val="nb-NO"/>
      </w:rPr>
      <w:t>t</w:t>
    </w:r>
  </w:p>
  <w:p w14:paraId="7EF82A0B" w14:textId="77777777" w:rsidR="00FC58C2" w:rsidRPr="00AC00DD" w:rsidRDefault="00FC58C2">
    <w:pPr>
      <w:pStyle w:val="Bunntekst"/>
      <w:ind w:left="0"/>
      <w:rPr>
        <w:lang w:val="nb-N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08010C" w14:textId="77777777" w:rsidR="009A76C8" w:rsidRDefault="009A76C8">
      <w:r>
        <w:separator/>
      </w:r>
    </w:p>
    <w:p w14:paraId="031D084C" w14:textId="77777777" w:rsidR="009A76C8" w:rsidRDefault="009A76C8"/>
  </w:footnote>
  <w:footnote w:type="continuationSeparator" w:id="0">
    <w:p w14:paraId="5FB9D77C" w14:textId="77777777" w:rsidR="009A76C8" w:rsidRDefault="009A76C8">
      <w:r>
        <w:continuationSeparator/>
      </w:r>
    </w:p>
    <w:p w14:paraId="778C8860" w14:textId="77777777" w:rsidR="009A76C8" w:rsidRDefault="009A76C8"/>
  </w:footnote>
  <w:footnote w:type="continuationNotice" w:id="1">
    <w:p w14:paraId="190C4041" w14:textId="77777777" w:rsidR="009A76C8" w:rsidRDefault="009A76C8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C1BBC" w14:textId="1DE46435" w:rsidR="00FB55CA" w:rsidRDefault="00FB55CA">
    <w:pPr>
      <w:pStyle w:val="Topptekst"/>
    </w:pPr>
    <w:r w:rsidRPr="00AC00DD">
      <w:rPr>
        <w:noProof/>
        <w:lang w:val="nb-NO" w:eastAsia="en-US"/>
      </w:rPr>
      <w:drawing>
        <wp:anchor distT="0" distB="0" distL="114300" distR="114300" simplePos="0" relativeHeight="251658240" behindDoc="0" locked="0" layoutInCell="1" allowOverlap="1" wp14:anchorId="5DE4F61B" wp14:editId="7401E118">
          <wp:simplePos x="0" y="0"/>
          <wp:positionH relativeFrom="margin">
            <wp:posOffset>4994910</wp:posOffset>
          </wp:positionH>
          <wp:positionV relativeFrom="paragraph">
            <wp:posOffset>-213360</wp:posOffset>
          </wp:positionV>
          <wp:extent cx="1063625" cy="975360"/>
          <wp:effectExtent l="0" t="0" r="3175" b="0"/>
          <wp:wrapSquare wrapText="bothSides"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placehol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3625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C53432"/>
    <w:multiLevelType w:val="hybridMultilevel"/>
    <w:tmpl w:val="D47C5376"/>
    <w:lvl w:ilvl="0" w:tplc="B38CB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3A40D3"/>
    <w:multiLevelType w:val="hybridMultilevel"/>
    <w:tmpl w:val="3E78D50C"/>
    <w:lvl w:ilvl="0" w:tplc="0414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93888"/>
    <w:multiLevelType w:val="hybridMultilevel"/>
    <w:tmpl w:val="E0525368"/>
    <w:lvl w:ilvl="0" w:tplc="0EB45C24">
      <w:start w:val="1"/>
      <w:numFmt w:val="bullet"/>
      <w:pStyle w:val="Punktliste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152212073">
    <w:abstractNumId w:val="9"/>
  </w:num>
  <w:num w:numId="2" w16cid:durableId="1851137705">
    <w:abstractNumId w:val="12"/>
  </w:num>
  <w:num w:numId="3" w16cid:durableId="1271276547">
    <w:abstractNumId w:val="8"/>
  </w:num>
  <w:num w:numId="4" w16cid:durableId="1202861875">
    <w:abstractNumId w:val="8"/>
  </w:num>
  <w:num w:numId="5" w16cid:durableId="559167789">
    <w:abstractNumId w:val="13"/>
  </w:num>
  <w:num w:numId="6" w16cid:durableId="891236813">
    <w:abstractNumId w:val="7"/>
  </w:num>
  <w:num w:numId="7" w16cid:durableId="1321537779">
    <w:abstractNumId w:val="6"/>
  </w:num>
  <w:num w:numId="8" w16cid:durableId="75368603">
    <w:abstractNumId w:val="5"/>
  </w:num>
  <w:num w:numId="9" w16cid:durableId="637032343">
    <w:abstractNumId w:val="4"/>
  </w:num>
  <w:num w:numId="10" w16cid:durableId="823081407">
    <w:abstractNumId w:val="3"/>
  </w:num>
  <w:num w:numId="11" w16cid:durableId="395975717">
    <w:abstractNumId w:val="2"/>
  </w:num>
  <w:num w:numId="12" w16cid:durableId="1591154363">
    <w:abstractNumId w:val="1"/>
  </w:num>
  <w:num w:numId="13" w16cid:durableId="1953776980">
    <w:abstractNumId w:val="0"/>
  </w:num>
  <w:num w:numId="14" w16cid:durableId="1405763138">
    <w:abstractNumId w:val="11"/>
  </w:num>
  <w:num w:numId="15" w16cid:durableId="16304776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BA"/>
    <w:rsid w:val="00000075"/>
    <w:rsid w:val="00001455"/>
    <w:rsid w:val="00004415"/>
    <w:rsid w:val="00006615"/>
    <w:rsid w:val="00034C61"/>
    <w:rsid w:val="000353D5"/>
    <w:rsid w:val="000373B2"/>
    <w:rsid w:val="00045E5E"/>
    <w:rsid w:val="000538D1"/>
    <w:rsid w:val="000720CE"/>
    <w:rsid w:val="00090893"/>
    <w:rsid w:val="000A5108"/>
    <w:rsid w:val="000B0262"/>
    <w:rsid w:val="000B5FA6"/>
    <w:rsid w:val="000D5CAF"/>
    <w:rsid w:val="000E3AF3"/>
    <w:rsid w:val="000F045D"/>
    <w:rsid w:val="00112221"/>
    <w:rsid w:val="001365A1"/>
    <w:rsid w:val="00151B7C"/>
    <w:rsid w:val="00161027"/>
    <w:rsid w:val="00170253"/>
    <w:rsid w:val="0017036A"/>
    <w:rsid w:val="001912B2"/>
    <w:rsid w:val="001914E6"/>
    <w:rsid w:val="00196B82"/>
    <w:rsid w:val="001A0683"/>
    <w:rsid w:val="001A0E22"/>
    <w:rsid w:val="001B33DA"/>
    <w:rsid w:val="001C2781"/>
    <w:rsid w:val="001C71E1"/>
    <w:rsid w:val="001E43C7"/>
    <w:rsid w:val="001E48D0"/>
    <w:rsid w:val="001E79D4"/>
    <w:rsid w:val="001F18B3"/>
    <w:rsid w:val="001F1F53"/>
    <w:rsid w:val="001F26E6"/>
    <w:rsid w:val="001F326A"/>
    <w:rsid w:val="001F6BF6"/>
    <w:rsid w:val="00200631"/>
    <w:rsid w:val="002060E4"/>
    <w:rsid w:val="00207422"/>
    <w:rsid w:val="00210732"/>
    <w:rsid w:val="00213E32"/>
    <w:rsid w:val="00227F6A"/>
    <w:rsid w:val="00236A85"/>
    <w:rsid w:val="002413FD"/>
    <w:rsid w:val="0024170A"/>
    <w:rsid w:val="002627A2"/>
    <w:rsid w:val="002656FC"/>
    <w:rsid w:val="00290347"/>
    <w:rsid w:val="002A0044"/>
    <w:rsid w:val="002A32AB"/>
    <w:rsid w:val="002C01EA"/>
    <w:rsid w:val="002C1BDB"/>
    <w:rsid w:val="002D6EA5"/>
    <w:rsid w:val="002E45D1"/>
    <w:rsid w:val="0030290B"/>
    <w:rsid w:val="0030334D"/>
    <w:rsid w:val="00304719"/>
    <w:rsid w:val="00326C0E"/>
    <w:rsid w:val="00332CD4"/>
    <w:rsid w:val="0034034F"/>
    <w:rsid w:val="00346879"/>
    <w:rsid w:val="003500DA"/>
    <w:rsid w:val="003508C4"/>
    <w:rsid w:val="003531F8"/>
    <w:rsid w:val="00355ADF"/>
    <w:rsid w:val="00373568"/>
    <w:rsid w:val="003823CF"/>
    <w:rsid w:val="003A09E2"/>
    <w:rsid w:val="003A445F"/>
    <w:rsid w:val="003A4FE1"/>
    <w:rsid w:val="003B427C"/>
    <w:rsid w:val="003C0801"/>
    <w:rsid w:val="003F66FA"/>
    <w:rsid w:val="00404EB4"/>
    <w:rsid w:val="0040790D"/>
    <w:rsid w:val="00416BF7"/>
    <w:rsid w:val="004224CB"/>
    <w:rsid w:val="004314F0"/>
    <w:rsid w:val="00434DEA"/>
    <w:rsid w:val="004356A5"/>
    <w:rsid w:val="004431D3"/>
    <w:rsid w:val="004507E7"/>
    <w:rsid w:val="00454543"/>
    <w:rsid w:val="00456FEE"/>
    <w:rsid w:val="0047062A"/>
    <w:rsid w:val="00474746"/>
    <w:rsid w:val="00475D42"/>
    <w:rsid w:val="00476EAB"/>
    <w:rsid w:val="0048717B"/>
    <w:rsid w:val="00490F25"/>
    <w:rsid w:val="004A6C85"/>
    <w:rsid w:val="004B3669"/>
    <w:rsid w:val="004C3C1F"/>
    <w:rsid w:val="004D5282"/>
    <w:rsid w:val="004E3EBB"/>
    <w:rsid w:val="004F0E9B"/>
    <w:rsid w:val="005050FB"/>
    <w:rsid w:val="00510CAF"/>
    <w:rsid w:val="00511BE6"/>
    <w:rsid w:val="00537C39"/>
    <w:rsid w:val="005408E5"/>
    <w:rsid w:val="00543C7A"/>
    <w:rsid w:val="00547665"/>
    <w:rsid w:val="00547E56"/>
    <w:rsid w:val="00555879"/>
    <w:rsid w:val="005632D2"/>
    <w:rsid w:val="005833CF"/>
    <w:rsid w:val="005936DC"/>
    <w:rsid w:val="0059507D"/>
    <w:rsid w:val="005A54FA"/>
    <w:rsid w:val="005A645F"/>
    <w:rsid w:val="005B0ACB"/>
    <w:rsid w:val="005B2EAF"/>
    <w:rsid w:val="005B3755"/>
    <w:rsid w:val="005B6CF6"/>
    <w:rsid w:val="005C2E00"/>
    <w:rsid w:val="005D416F"/>
    <w:rsid w:val="005D4E19"/>
    <w:rsid w:val="005D68E4"/>
    <w:rsid w:val="005E542B"/>
    <w:rsid w:val="006172A0"/>
    <w:rsid w:val="006218AC"/>
    <w:rsid w:val="00622F59"/>
    <w:rsid w:val="006230FB"/>
    <w:rsid w:val="00646EA3"/>
    <w:rsid w:val="00653A20"/>
    <w:rsid w:val="00667F5A"/>
    <w:rsid w:val="00691404"/>
    <w:rsid w:val="006D2E36"/>
    <w:rsid w:val="006E67C4"/>
    <w:rsid w:val="006F04B0"/>
    <w:rsid w:val="006F2718"/>
    <w:rsid w:val="007209BC"/>
    <w:rsid w:val="0073193A"/>
    <w:rsid w:val="00731DB6"/>
    <w:rsid w:val="0075441B"/>
    <w:rsid w:val="00755BE1"/>
    <w:rsid w:val="007607A7"/>
    <w:rsid w:val="00766F3A"/>
    <w:rsid w:val="007A5968"/>
    <w:rsid w:val="007D770B"/>
    <w:rsid w:val="007F4B9C"/>
    <w:rsid w:val="007F6D58"/>
    <w:rsid w:val="007F7928"/>
    <w:rsid w:val="00823398"/>
    <w:rsid w:val="00824159"/>
    <w:rsid w:val="00835B61"/>
    <w:rsid w:val="008400AB"/>
    <w:rsid w:val="00851A29"/>
    <w:rsid w:val="00862964"/>
    <w:rsid w:val="00874065"/>
    <w:rsid w:val="008754E0"/>
    <w:rsid w:val="00880A88"/>
    <w:rsid w:val="008864DA"/>
    <w:rsid w:val="008904B3"/>
    <w:rsid w:val="008909E9"/>
    <w:rsid w:val="008922A6"/>
    <w:rsid w:val="008B44D4"/>
    <w:rsid w:val="008C75FB"/>
    <w:rsid w:val="008D7AE4"/>
    <w:rsid w:val="008D7BCE"/>
    <w:rsid w:val="008E0510"/>
    <w:rsid w:val="0090428B"/>
    <w:rsid w:val="009060DB"/>
    <w:rsid w:val="00906A41"/>
    <w:rsid w:val="0091636B"/>
    <w:rsid w:val="0092354A"/>
    <w:rsid w:val="00923CD6"/>
    <w:rsid w:val="00935695"/>
    <w:rsid w:val="009476A4"/>
    <w:rsid w:val="00971A48"/>
    <w:rsid w:val="00977F34"/>
    <w:rsid w:val="00995AEF"/>
    <w:rsid w:val="009A76C8"/>
    <w:rsid w:val="009B2F23"/>
    <w:rsid w:val="009B5B28"/>
    <w:rsid w:val="009C41BA"/>
    <w:rsid w:val="009E0B25"/>
    <w:rsid w:val="009E453F"/>
    <w:rsid w:val="00A01C88"/>
    <w:rsid w:val="00A13500"/>
    <w:rsid w:val="00A272C4"/>
    <w:rsid w:val="00A33606"/>
    <w:rsid w:val="00A60D4B"/>
    <w:rsid w:val="00A61D4F"/>
    <w:rsid w:val="00A638EC"/>
    <w:rsid w:val="00A646FA"/>
    <w:rsid w:val="00A94C93"/>
    <w:rsid w:val="00A9501B"/>
    <w:rsid w:val="00AA133F"/>
    <w:rsid w:val="00AA511B"/>
    <w:rsid w:val="00AC00DD"/>
    <w:rsid w:val="00AC7496"/>
    <w:rsid w:val="00AE5C51"/>
    <w:rsid w:val="00AF41FC"/>
    <w:rsid w:val="00AF73FD"/>
    <w:rsid w:val="00B02B34"/>
    <w:rsid w:val="00B048A8"/>
    <w:rsid w:val="00B17865"/>
    <w:rsid w:val="00B21FF2"/>
    <w:rsid w:val="00B224A6"/>
    <w:rsid w:val="00B2421A"/>
    <w:rsid w:val="00B377F3"/>
    <w:rsid w:val="00B47F77"/>
    <w:rsid w:val="00B53F3E"/>
    <w:rsid w:val="00B5782C"/>
    <w:rsid w:val="00B64D26"/>
    <w:rsid w:val="00B824BA"/>
    <w:rsid w:val="00B8419E"/>
    <w:rsid w:val="00B914C2"/>
    <w:rsid w:val="00BA5765"/>
    <w:rsid w:val="00BC6DE2"/>
    <w:rsid w:val="00BE0195"/>
    <w:rsid w:val="00BE1B8D"/>
    <w:rsid w:val="00BF5C11"/>
    <w:rsid w:val="00C017DF"/>
    <w:rsid w:val="00C22E35"/>
    <w:rsid w:val="00C26FDE"/>
    <w:rsid w:val="00C36676"/>
    <w:rsid w:val="00C41D68"/>
    <w:rsid w:val="00C44167"/>
    <w:rsid w:val="00C610C7"/>
    <w:rsid w:val="00C62A96"/>
    <w:rsid w:val="00C7313C"/>
    <w:rsid w:val="00C731BB"/>
    <w:rsid w:val="00C7515F"/>
    <w:rsid w:val="00C75D8E"/>
    <w:rsid w:val="00C82655"/>
    <w:rsid w:val="00C842D9"/>
    <w:rsid w:val="00C86367"/>
    <w:rsid w:val="00C9745B"/>
    <w:rsid w:val="00CB3467"/>
    <w:rsid w:val="00D127C1"/>
    <w:rsid w:val="00D31932"/>
    <w:rsid w:val="00D35150"/>
    <w:rsid w:val="00D45938"/>
    <w:rsid w:val="00D46ED8"/>
    <w:rsid w:val="00D51180"/>
    <w:rsid w:val="00D5350B"/>
    <w:rsid w:val="00D54C8A"/>
    <w:rsid w:val="00D62593"/>
    <w:rsid w:val="00D65501"/>
    <w:rsid w:val="00D73514"/>
    <w:rsid w:val="00D93A8E"/>
    <w:rsid w:val="00DA4392"/>
    <w:rsid w:val="00DB7850"/>
    <w:rsid w:val="00DE0727"/>
    <w:rsid w:val="00DE2DEE"/>
    <w:rsid w:val="00DF0691"/>
    <w:rsid w:val="00E036FF"/>
    <w:rsid w:val="00E04B02"/>
    <w:rsid w:val="00E05046"/>
    <w:rsid w:val="00E05CBB"/>
    <w:rsid w:val="00E1052A"/>
    <w:rsid w:val="00E118F4"/>
    <w:rsid w:val="00E15BED"/>
    <w:rsid w:val="00E223A3"/>
    <w:rsid w:val="00E245C7"/>
    <w:rsid w:val="00E31D0E"/>
    <w:rsid w:val="00E413E1"/>
    <w:rsid w:val="00E42EA2"/>
    <w:rsid w:val="00E46635"/>
    <w:rsid w:val="00E535A0"/>
    <w:rsid w:val="00E644EC"/>
    <w:rsid w:val="00E85B6D"/>
    <w:rsid w:val="00E96165"/>
    <w:rsid w:val="00E97FCA"/>
    <w:rsid w:val="00ED46BA"/>
    <w:rsid w:val="00EF3E79"/>
    <w:rsid w:val="00F046DC"/>
    <w:rsid w:val="00F3503E"/>
    <w:rsid w:val="00F677C4"/>
    <w:rsid w:val="00F74228"/>
    <w:rsid w:val="00F8775B"/>
    <w:rsid w:val="00F90191"/>
    <w:rsid w:val="00F9069F"/>
    <w:rsid w:val="00F91940"/>
    <w:rsid w:val="00FB55CA"/>
    <w:rsid w:val="00FC58C2"/>
    <w:rsid w:val="00FC6020"/>
    <w:rsid w:val="00FF6CBF"/>
    <w:rsid w:val="00F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DD7E86E"/>
  <w15:docId w15:val="{4190087D-56BE-4475-8E20-DDD2970B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EAF"/>
    <w:pPr>
      <w:spacing w:before="120" w:after="0" w:line="240" w:lineRule="auto"/>
      <w:ind w:left="72" w:right="72"/>
    </w:pPr>
  </w:style>
  <w:style w:type="paragraph" w:styleId="Overskrift1">
    <w:name w:val="heading 1"/>
    <w:basedOn w:val="Normal"/>
    <w:next w:val="Normal"/>
    <w:link w:val="Overskrift1Tegn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1"/>
    <w:qFormat/>
    <w:rsid w:val="00C26FDE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FFC000"/>
      <w:spacing w:val="20"/>
      <w:sz w:val="24"/>
      <w:szCs w:val="24"/>
    </w:rPr>
  </w:style>
  <w:style w:type="paragraph" w:styleId="Overskrift3">
    <w:name w:val="heading 3"/>
    <w:basedOn w:val="Normal"/>
    <w:next w:val="Normal"/>
    <w:link w:val="Overskrift3Tegn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1"/>
    <w:rsid w:val="00C26FDE"/>
    <w:rPr>
      <w:rFonts w:asciiTheme="majorHAnsi" w:eastAsiaTheme="majorEastAsia" w:hAnsiTheme="majorHAnsi" w:cstheme="majorBidi"/>
      <w:b/>
      <w:bCs/>
      <w:caps/>
      <w:color w:val="FFC000"/>
      <w:spacing w:val="20"/>
      <w:sz w:val="24"/>
      <w:szCs w:val="24"/>
    </w:rPr>
  </w:style>
  <w:style w:type="character" w:customStyle="1" w:styleId="Overskrift3Tegn">
    <w:name w:val="Overskrift 3 Tegn"/>
    <w:basedOn w:val="Standardskriftforavsnitt"/>
    <w:link w:val="Overskrift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1"/>
    <w:rPr>
      <w:rFonts w:asciiTheme="majorHAnsi" w:eastAsiaTheme="majorEastAsia" w:hAnsiTheme="majorHAnsi" w:cstheme="majorBidi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Bildetekst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tel">
    <w:name w:val="Title"/>
    <w:basedOn w:val="Normal"/>
    <w:link w:val="TittelTegn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pPr>
      <w:outlineLvl w:val="9"/>
    </w:pPr>
  </w:style>
  <w:style w:type="table" w:styleId="Tabellrutenett">
    <w:name w:val="Table Grid"/>
    <w:basedOn w:val="Vanligtabel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utenettabell3uthevingsfarge11">
    <w:name w:val="Rutenettabell 3 – uthevingsfarge 11"/>
    <w:basedOn w:val="Vanligtabel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Listetabell7fargerikuthevingsfarge11">
    <w:name w:val="Listetabell 7 fargerik – uthevingsfarge 11"/>
    <w:basedOn w:val="Vanligtabel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Rutenettabell5mrkuthevingsfarge11">
    <w:name w:val="Rutenettabell 5 mørk – uthevingsfarge 11"/>
    <w:basedOn w:val="Vanligtabel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Rutenettabell4uthevingsfarge61">
    <w:name w:val="Rutenettabell 4 – uthevingsfarge 61"/>
    <w:basedOn w:val="Vanligtabel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Rutenettabelllys1">
    <w:name w:val="Rutenettabell lys1"/>
    <w:basedOn w:val="Vanligtabel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Vanligtabell21">
    <w:name w:val="Vanlig tabell 21"/>
    <w:basedOn w:val="Vanligtabel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Listetabell2uthevingsfarge11">
    <w:name w:val="Listetabell 2 – uthevingsfarge 11"/>
    <w:basedOn w:val="Vanligtabel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etabell1lysuthevingsfarge21">
    <w:name w:val="Listetabell 1 lys – uthevingsfarge 21"/>
    <w:basedOn w:val="Vanligtabel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ssholdertekst">
    <w:name w:val="Placeholder Text"/>
    <w:basedOn w:val="Standardskriftforavsnitt"/>
    <w:uiPriority w:val="2"/>
    <w:rPr>
      <w:i/>
      <w:iCs/>
      <w:color w:val="808080"/>
    </w:rPr>
  </w:style>
  <w:style w:type="table" w:customStyle="1" w:styleId="Rutenettabell4uthevingsfarge11">
    <w:name w:val="Rutenettabell 4 – uthevingsfarge 11"/>
    <w:basedOn w:val="Vanligtabel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Rutenettabell4uthevingsfarge21">
    <w:name w:val="Rutenettabell 4 – uthevingsfarge 21"/>
    <w:basedOn w:val="Vanligtabel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Vanligtabell41">
    <w:name w:val="Vanlig tabell 41"/>
    <w:basedOn w:val="Vanligtabel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Rutenettabell1lysuthevingsfarge61">
    <w:name w:val="Rutenettabell 1 lys – uthevingsfarge 61"/>
    <w:basedOn w:val="Vanligtabel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etabell1lysuthevingsfarge61">
    <w:name w:val="Listetabell 1 lys – uthevingsfarge 61"/>
    <w:basedOn w:val="Vanligtabel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Bunntekst">
    <w:name w:val="footer"/>
    <w:basedOn w:val="Normal"/>
    <w:link w:val="BunntekstTegn"/>
    <w:uiPriority w:val="2"/>
    <w:pPr>
      <w:spacing w:before="0"/>
    </w:pPr>
  </w:style>
  <w:style w:type="character" w:customStyle="1" w:styleId="BunntekstTegn">
    <w:name w:val="Bunntekst Tegn"/>
    <w:basedOn w:val="Standardskriftforavsnitt"/>
    <w:link w:val="Bunntekst"/>
    <w:uiPriority w:val="2"/>
  </w:style>
  <w:style w:type="table" w:customStyle="1" w:styleId="Ingenkantlinjer">
    <w:name w:val="Ingen kantlinjer"/>
    <w:basedOn w:val="Vanligtabell"/>
    <w:uiPriority w:val="99"/>
    <w:pPr>
      <w:spacing w:after="0" w:line="240" w:lineRule="auto"/>
    </w:pPr>
    <w:tblPr/>
  </w:style>
  <w:style w:type="table" w:customStyle="1" w:styleId="Rutenettabell1lysuthevingsfarge11">
    <w:name w:val="Rutenettabell 1 lys – uthevingsfarge 11"/>
    <w:aliases w:val="Sample questionnaires table"/>
    <w:basedOn w:val="Vanligtabel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Rutenettabell2uthevingsfarge11">
    <w:name w:val="Rutenettabell 2 – uthevingsfarge 11"/>
    <w:basedOn w:val="Vanligtabel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z-verstiskjemaet">
    <w:name w:val="HTML Top of Form"/>
    <w:basedOn w:val="Normal"/>
    <w:next w:val="Normal"/>
    <w:link w:val="z-verstiskjemaetTegn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verstiskjemaetTegn">
    <w:name w:val="z-Øverst i skjemaet Tegn"/>
    <w:basedOn w:val="Standardskriftforavsnitt"/>
    <w:link w:val="z-verstiskjemaet"/>
    <w:uiPriority w:val="99"/>
    <w:semiHidden/>
    <w:rPr>
      <w:rFonts w:ascii="Arial" w:hAnsi="Arial" w:cs="Arial"/>
      <w:vanish/>
      <w:sz w:val="16"/>
      <w:szCs w:val="16"/>
    </w:rPr>
  </w:style>
  <w:style w:type="paragraph" w:styleId="z-Nederstiskjemaet">
    <w:name w:val="HTML Bottom of Form"/>
    <w:basedOn w:val="Normal"/>
    <w:next w:val="Normal"/>
    <w:link w:val="z-NederstiskjemaetTegn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NederstiskjemaetTegn">
    <w:name w:val="z-Nederst i skjemaet Tegn"/>
    <w:basedOn w:val="Standardskriftforavsnitt"/>
    <w:link w:val="z-Nederstiskjemaet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Kontaktinformasjon">
    <w:name w:val="Kontaktinformasjon"/>
    <w:basedOn w:val="Normal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customStyle="1" w:styleId="Rutenettabell3uthevingsfarge31">
    <w:name w:val="Rutenettabell 3 – uthevingsfarge 31"/>
    <w:basedOn w:val="Vanligtabel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Rutenettabell5mrkuthevingsfarge31">
    <w:name w:val="Rutenettabell 5 mørk – uthevingsfarge 31"/>
    <w:basedOn w:val="Vanligtabel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Rutenettabell1lysuthevingsfarge31">
    <w:name w:val="Rutenettabell 1 lys – uthevingsfarge 31"/>
    <w:basedOn w:val="Vanligtabel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pptekst">
    <w:name w:val="header"/>
    <w:basedOn w:val="Normal"/>
    <w:link w:val="TopptekstTegn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Underskrift">
    <w:name w:val="Signature"/>
    <w:basedOn w:val="Normal"/>
    <w:link w:val="UnderskriftTegn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UnderskriftTegn">
    <w:name w:val="Underskrift Tegn"/>
    <w:basedOn w:val="Standardskriftforavsnitt"/>
    <w:link w:val="Underskrift"/>
    <w:uiPriority w:val="1"/>
    <w:rsid w:val="006E67C4"/>
    <w:rPr>
      <w:kern w:val="0"/>
      <w:sz w:val="16"/>
      <w:szCs w:val="16"/>
      <w14:ligatures w14:val="none"/>
    </w:rPr>
  </w:style>
  <w:style w:type="paragraph" w:customStyle="1" w:styleId="Godkjenning">
    <w:name w:val="Godkjenning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Hyrejuster">
    <w:name w:val="Høyrejuster"/>
    <w:basedOn w:val="Normal"/>
    <w:uiPriority w:val="1"/>
    <w:qFormat/>
    <w:pPr>
      <w:jc w:val="right"/>
    </w:pPr>
  </w:style>
  <w:style w:type="table" w:customStyle="1" w:styleId="Rutenettabell1lysuthevingsfarge21">
    <w:name w:val="Rutenettabell 1 lys – uthevingsfarge 21"/>
    <w:basedOn w:val="Vanligtabel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opptekstTegn">
    <w:name w:val="Topptekst Tegn"/>
    <w:basedOn w:val="Standardskriftforavsnitt"/>
    <w:link w:val="Topptekst"/>
    <w:uiPriority w:val="99"/>
  </w:style>
  <w:style w:type="paragraph" w:styleId="Punktliste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character" w:styleId="Sterkutheving">
    <w:name w:val="Intense Emphasis"/>
    <w:basedOn w:val="Standardskriftforavsnitt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Sterktsitat">
    <w:name w:val="Intense Quote"/>
    <w:basedOn w:val="Normal"/>
    <w:next w:val="Normal"/>
    <w:link w:val="SterktsitatTegn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SterktsitatTegn">
    <w:name w:val="Sterkt sitat Tegn"/>
    <w:basedOn w:val="Standardskriftforavsnitt"/>
    <w:link w:val="Sterktsitat"/>
    <w:uiPriority w:val="30"/>
    <w:semiHidden/>
    <w:rsid w:val="005A54FA"/>
    <w:rPr>
      <w:i/>
      <w:iCs/>
      <w:color w:val="355D7E" w:themeColor="accent1" w:themeShade="80"/>
    </w:rPr>
  </w:style>
  <w:style w:type="character" w:styleId="Sterkreferanse">
    <w:name w:val="Intense Reference"/>
    <w:basedOn w:val="Standardskriftforavsnitt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kktekst">
    <w:name w:val="Block Text"/>
    <w:basedOn w:val="Normal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kobling">
    <w:name w:val="Hyperlink"/>
    <w:basedOn w:val="Standardskriftforavsnitt"/>
    <w:uiPriority w:val="99"/>
    <w:semiHidden/>
    <w:unhideWhenUsed/>
    <w:rsid w:val="005A54FA"/>
    <w:rPr>
      <w:color w:val="7C5F1D" w:themeColor="accent4" w:themeShade="80"/>
      <w:u w:val="single"/>
    </w:rPr>
  </w:style>
  <w:style w:type="character" w:customStyle="1" w:styleId="Ulstomtale1">
    <w:name w:val="Uløst omtale1"/>
    <w:basedOn w:val="Standardskriftforavsnitt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Utheving">
    <w:name w:val="Emphasis"/>
    <w:basedOn w:val="Standardskriftforavsnitt"/>
    <w:uiPriority w:val="20"/>
    <w:rsid w:val="005B2EAF"/>
    <w:rPr>
      <w:i/>
      <w:iCs/>
      <w:color w:val="595959" w:themeColor="text1" w:themeTint="A6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1F1F53"/>
    <w:pPr>
      <w:spacing w:before="0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F1F53"/>
    <w:rPr>
      <w:rFonts w:ascii="Tahoma" w:hAnsi="Tahoma" w:cs="Tahoma"/>
      <w:sz w:val="16"/>
      <w:szCs w:val="16"/>
    </w:rPr>
  </w:style>
  <w:style w:type="paragraph" w:styleId="Listeavsnitt">
    <w:name w:val="List Paragraph"/>
    <w:basedOn w:val="Normal"/>
    <w:uiPriority w:val="34"/>
    <w:qFormat/>
    <w:rsid w:val="0030290B"/>
    <w:pPr>
      <w:ind w:left="720"/>
      <w:contextualSpacing/>
    </w:pPr>
  </w:style>
  <w:style w:type="paragraph" w:customStyle="1" w:styleId="Stil1">
    <w:name w:val="Stil1"/>
    <w:basedOn w:val="Overskrift2"/>
    <w:link w:val="Stil1Tegn"/>
    <w:qFormat/>
    <w:rsid w:val="00151B7C"/>
    <w:rPr>
      <w:lang w:val="nb-NO"/>
    </w:rPr>
  </w:style>
  <w:style w:type="character" w:customStyle="1" w:styleId="Stil1Tegn">
    <w:name w:val="Stil1 Tegn"/>
    <w:basedOn w:val="Overskrift2Tegn"/>
    <w:link w:val="Stil1"/>
    <w:rsid w:val="00151B7C"/>
    <w:rPr>
      <w:rFonts w:asciiTheme="majorHAnsi" w:eastAsiaTheme="majorEastAsia" w:hAnsiTheme="majorHAnsi" w:cstheme="majorBidi"/>
      <w:b/>
      <w:bCs/>
      <w:caps/>
      <w:color w:val="FFC000"/>
      <w:spacing w:val="20"/>
      <w:sz w:val="24"/>
      <w:szCs w:val="24"/>
      <w:lang w:val="nb-NO"/>
    </w:rPr>
  </w:style>
  <w:style w:type="table" w:styleId="Rutenettabell5mrkuthevingsfarge2">
    <w:name w:val="Grid Table 5 Dark Accent 2"/>
    <w:basedOn w:val="Vanligtabell"/>
    <w:uiPriority w:val="50"/>
    <w:rsid w:val="009163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Rutenettabell5mrkuthevingsfarge1">
    <w:name w:val="Grid Table 5 Dark Accent 1"/>
    <w:basedOn w:val="Vanligtabell"/>
    <w:uiPriority w:val="50"/>
    <w:rsid w:val="00C842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Rutenettabell2uthevingsfarge1">
    <w:name w:val="Grid Table 2 Accent 1"/>
    <w:basedOn w:val="Vanligtabell"/>
    <w:uiPriority w:val="47"/>
    <w:rsid w:val="00C731BB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Rutenettabell1lysuthevingsfarge1">
    <w:name w:val="Grid Table 1 Light Accent 1"/>
    <w:basedOn w:val="Vanligtabell"/>
    <w:uiPriority w:val="46"/>
    <w:rsid w:val="00C731BB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ond\AppData\Roaming\Microsoft\Templates\Taktisk%20markedsf&#248;ringsplan%20for%20bedrif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E207D13EC3441C2B2FF4FBA57EF4EC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932F12E-9F3A-470E-BF0F-CFC2575D9091}"/>
      </w:docPartPr>
      <w:docPartBody>
        <w:p w:rsidR="00975EAD" w:rsidRDefault="00ED1099" w:rsidP="00ED1099">
          <w:pPr>
            <w:pStyle w:val="8E207D13EC3441C2B2FF4FBA57EF4EC4"/>
          </w:pPr>
          <w:r w:rsidRPr="00AC00DD">
            <w:rPr>
              <w:lang w:bidi="nb-NO"/>
            </w:rPr>
            <w:t>Taktisk markedsføringsplan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7E"/>
    <w:rsid w:val="001F6BF6"/>
    <w:rsid w:val="00252BE8"/>
    <w:rsid w:val="0052667E"/>
    <w:rsid w:val="00541675"/>
    <w:rsid w:val="005D7D7A"/>
    <w:rsid w:val="0073193A"/>
    <w:rsid w:val="007607A7"/>
    <w:rsid w:val="00773EA2"/>
    <w:rsid w:val="009060DB"/>
    <w:rsid w:val="00975EAD"/>
    <w:rsid w:val="009C19EB"/>
    <w:rsid w:val="009C7B4F"/>
    <w:rsid w:val="00A815B3"/>
    <w:rsid w:val="00CF3965"/>
    <w:rsid w:val="00D13614"/>
    <w:rsid w:val="00DB14EE"/>
    <w:rsid w:val="00DD19B2"/>
    <w:rsid w:val="00ED1099"/>
    <w:rsid w:val="00EF3940"/>
    <w:rsid w:val="00F8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Utheving">
    <w:name w:val="Emphasis"/>
    <w:basedOn w:val="Standardskriftforavsnitt"/>
    <w:uiPriority w:val="20"/>
    <w:rPr>
      <w:i/>
      <w:iCs/>
      <w:color w:val="595959" w:themeColor="text1" w:themeTint="A6"/>
    </w:rPr>
  </w:style>
  <w:style w:type="character" w:styleId="Plassholdertekst">
    <w:name w:val="Placeholder Text"/>
    <w:basedOn w:val="Standardskriftforavsnitt"/>
    <w:uiPriority w:val="2"/>
    <w:rPr>
      <w:i/>
      <w:iCs/>
      <w:color w:val="808080"/>
    </w:rPr>
  </w:style>
  <w:style w:type="paragraph" w:customStyle="1" w:styleId="8E207D13EC3441C2B2FF4FBA57EF4EC4">
    <w:name w:val="8E207D13EC3441C2B2FF4FBA57EF4EC4"/>
    <w:rsid w:val="00ED10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936be1-b591-4e49-9762-19321271298d" xsi:nil="true"/>
    <lcf76f155ced4ddcb4097134ff3c332f xmlns="49a72ef7-ac57-4823-9b03-9adb294fb9b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A7E175608B08545B6E5702ED9187D51" ma:contentTypeVersion="16" ma:contentTypeDescription="Opprett et nytt dokument." ma:contentTypeScope="" ma:versionID="74d1a40c9fc35a64062c488b6ae5b7ff">
  <xsd:schema xmlns:xsd="http://www.w3.org/2001/XMLSchema" xmlns:xs="http://www.w3.org/2001/XMLSchema" xmlns:p="http://schemas.microsoft.com/office/2006/metadata/properties" xmlns:ns2="49a72ef7-ac57-4823-9b03-9adb294fb9b3" xmlns:ns3="4d936be1-b591-4e49-9762-19321271298d" targetNamespace="http://schemas.microsoft.com/office/2006/metadata/properties" ma:root="true" ma:fieldsID="ef05a15cb37386bd93c4daf820a988c6" ns2:_="" ns3:_="">
    <xsd:import namespace="49a72ef7-ac57-4823-9b03-9adb294fb9b3"/>
    <xsd:import namespace="4d936be1-b591-4e49-9762-1932127129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72ef7-ac57-4823-9b03-9adb294fb9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Bildemerkelapper" ma:readOnly="false" ma:fieldId="{5cf76f15-5ced-4ddc-b409-7134ff3c332f}" ma:taxonomyMulti="true" ma:sspId="cca3d5cd-8fbc-4bce-b34a-097831220c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936be1-b591-4e49-9762-19321271298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294604af-dd0b-4ce6-9d4c-1149ce2af130}" ma:internalName="TaxCatchAll" ma:showField="CatchAllData" ma:web="4d936be1-b591-4e49-9762-1932127129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F94F38-F615-44E5-ABA1-D6AEFD92BE2D}">
  <ds:schemaRefs>
    <ds:schemaRef ds:uri="http://schemas.microsoft.com/office/2006/metadata/properties"/>
    <ds:schemaRef ds:uri="http://schemas.microsoft.com/office/infopath/2007/PartnerControls"/>
    <ds:schemaRef ds:uri="4d936be1-b591-4e49-9762-19321271298d"/>
    <ds:schemaRef ds:uri="49a72ef7-ac57-4823-9b03-9adb294fb9b3"/>
  </ds:schemaRefs>
</ds:datastoreItem>
</file>

<file path=customXml/itemProps3.xml><?xml version="1.0" encoding="utf-8"?>
<ds:datastoreItem xmlns:ds="http://schemas.openxmlformats.org/officeDocument/2006/customXml" ds:itemID="{CFBA5D18-AF09-4FAC-A491-1E14133D30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91205-F128-4659-846E-9E5C8FB939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72ef7-ac57-4823-9b03-9adb294fb9b3"/>
    <ds:schemaRef ds:uri="4d936be1-b591-4e49-9762-1932127129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22B0EC0-609E-44FC-9654-83F3C6AD0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Taktisk markedsføringsplan for bedrift.dotx</Template>
  <TotalTime>314</TotalTime>
  <Pages>1</Pages>
  <Words>73</Words>
  <Characters>389</Characters>
  <Application>Microsoft Office Word</Application>
  <DocSecurity>0</DocSecurity>
  <Lines>3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industritoppen 1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Serviceavtale for tekniske anlegg – arendal og omegn saprekasse</dc:subject>
  <dc:creator>Trond</dc:creator>
  <cp:keywords>innreguleringsrapport ventilasjon</cp:keywords>
  <cp:lastModifiedBy>john bechen</cp:lastModifiedBy>
  <cp:revision>173</cp:revision>
  <cp:lastPrinted>2019-09-10T09:12:00Z</cp:lastPrinted>
  <dcterms:created xsi:type="dcterms:W3CDTF">2019-09-10T09:47:00Z</dcterms:created>
  <dcterms:modified xsi:type="dcterms:W3CDTF">2024-09-24T15:41:00Z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0x0101009A7E175608B08545B6E5702ED9187D51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2018-04-07T04:43:58.0549681Z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  <property fmtid="{D5CDD505-2E9C-101B-9397-08002B2CF9AE}" pid="16" name="MediaServiceImageTags">
    <vt:lpwstr/>
  </property>
</Properties>
</file>